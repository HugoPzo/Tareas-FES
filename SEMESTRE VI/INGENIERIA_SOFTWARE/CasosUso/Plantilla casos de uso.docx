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5C2A13E3" w:rsidR="0034442B" w:rsidRDefault="00DF6326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Ttulodellibro"/>
                              </w:rPr>
                            </w:pPr>
                            <w:r>
                              <w:rPr>
                                <w:rStyle w:val="Ttulodellibro"/>
                              </w:rPr>
                              <w:t>&lt;Nombre del proyecto&gt;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Ttulodellibro"/>
                              </w:rPr>
                            </w:pPr>
                            <w:r>
                              <w:rPr>
                                <w:rStyle w:val="Ttulodellibro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Ttulodellibro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Ttulodellibro"/>
                              </w:rPr>
                            </w:pPr>
                          </w:p>
                          <w:p w14:paraId="62775A58" w14:textId="7F782A24" w:rsidR="00BA2AF8" w:rsidRDefault="00DF6326" w:rsidP="0079711A">
                            <w:pPr>
                              <w:pStyle w:val="Prrafodelista"/>
                              <w:spacing w:before="240" w:after="0" w:line="240" w:lineRule="auto"/>
                              <w:jc w:val="right"/>
                              <w:rPr>
                                <w:rStyle w:val="Ttulodellibro"/>
                              </w:rPr>
                            </w:pPr>
                            <w:r>
                              <w:rPr>
                                <w:rStyle w:val="Ttulodellibro"/>
                              </w:rPr>
                              <w:t>&lt;Número de CU&gt;</w:t>
                            </w:r>
                            <w:r w:rsidR="0079711A">
                              <w:rPr>
                                <w:rStyle w:val="Ttulodellibro"/>
                              </w:rPr>
                              <w:t xml:space="preserve"> </w:t>
                            </w:r>
                            <w:r>
                              <w:rPr>
                                <w:rStyle w:val="Ttulodellibro"/>
                              </w:rPr>
                              <w:t>&lt;Nombre del CU&gt;</w:t>
                            </w:r>
                          </w:p>
                          <w:p w14:paraId="17D1DF67" w14:textId="7BE9ABE9" w:rsidR="00BA2AF8" w:rsidRPr="008E24F2" w:rsidRDefault="00C7486F" w:rsidP="00BA2AF8">
                            <w:pPr>
                              <w:pStyle w:val="Prrafodelista"/>
                              <w:spacing w:before="240" w:after="0" w:line="240" w:lineRule="auto"/>
                              <w:jc w:val="right"/>
                              <w:rPr>
                                <w:rStyle w:val="Ttulodellibro"/>
                                <w:sz w:val="32"/>
                              </w:rPr>
                            </w:pPr>
                            <w:r>
                              <w:rPr>
                                <w:rStyle w:val="Ttulodellibro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Ttulodellibro"/>
                              </w:rPr>
                              <w:t xml:space="preserve">ersión </w:t>
                            </w:r>
                            <w:r w:rsidR="00DF6326">
                              <w:rPr>
                                <w:rStyle w:val="Ttulodellibro"/>
                                <w:sz w:val="32"/>
                              </w:rPr>
                              <w:t>&lt;número&gt;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" stroked="f">
                <v:textbox>
                  <w:txbxContent>
                    <w:p w14:paraId="63402450" w14:textId="5C2A13E3" w:rsidR="0034442B" w:rsidRDefault="00DF6326" w:rsidP="00BA2AF8">
                      <w:pPr>
                        <w:spacing w:after="0" w:line="240" w:lineRule="auto"/>
                        <w:jc w:val="right"/>
                        <w:rPr>
                          <w:rStyle w:val="Ttulodellibro"/>
                        </w:rPr>
                      </w:pPr>
                      <w:r>
                        <w:rPr>
                          <w:rStyle w:val="Ttulodellibro"/>
                        </w:rPr>
                        <w:t>&lt;Nombre del proyecto&gt;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Ttulodellibro"/>
                        </w:rPr>
                      </w:pPr>
                      <w:r>
                        <w:rPr>
                          <w:rStyle w:val="Ttulodellibro"/>
                        </w:rPr>
                        <w:t>detalle de caso de u</w:t>
                      </w:r>
                      <w:r w:rsidR="00BA2AF8" w:rsidRPr="00BA2AF8">
                        <w:rPr>
                          <w:rStyle w:val="Ttulodellibro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Ttulodellibro"/>
                        </w:rPr>
                      </w:pPr>
                    </w:p>
                    <w:p w14:paraId="62775A58" w14:textId="7F782A24" w:rsidR="00BA2AF8" w:rsidRDefault="00DF6326" w:rsidP="0079711A">
                      <w:pPr>
                        <w:pStyle w:val="Prrafodelista"/>
                        <w:spacing w:before="240" w:after="0" w:line="240" w:lineRule="auto"/>
                        <w:jc w:val="right"/>
                        <w:rPr>
                          <w:rStyle w:val="Ttulodellibro"/>
                        </w:rPr>
                      </w:pPr>
                      <w:r>
                        <w:rPr>
                          <w:rStyle w:val="Ttulodellibro"/>
                        </w:rPr>
                        <w:t>&lt;Número de CU&gt;</w:t>
                      </w:r>
                      <w:r w:rsidR="0079711A">
                        <w:rPr>
                          <w:rStyle w:val="Ttulodellibro"/>
                        </w:rPr>
                        <w:t xml:space="preserve"> </w:t>
                      </w:r>
                      <w:r>
                        <w:rPr>
                          <w:rStyle w:val="Ttulodellibro"/>
                        </w:rPr>
                        <w:t>&lt;Nombre del CU&gt;</w:t>
                      </w:r>
                    </w:p>
                    <w:p w14:paraId="17D1DF67" w14:textId="7BE9ABE9" w:rsidR="00BA2AF8" w:rsidRPr="008E24F2" w:rsidRDefault="00C7486F" w:rsidP="00BA2AF8">
                      <w:pPr>
                        <w:pStyle w:val="Prrafodelista"/>
                        <w:spacing w:before="240" w:after="0" w:line="240" w:lineRule="auto"/>
                        <w:jc w:val="right"/>
                        <w:rPr>
                          <w:rStyle w:val="Ttulodellibro"/>
                          <w:sz w:val="32"/>
                        </w:rPr>
                      </w:pPr>
                      <w:r>
                        <w:rPr>
                          <w:rStyle w:val="Ttulodellibro"/>
                        </w:rPr>
                        <w:t>v</w:t>
                      </w:r>
                      <w:r w:rsidR="00BA2AF8" w:rsidRPr="00BA2AF8">
                        <w:rPr>
                          <w:rStyle w:val="Ttulodellibro"/>
                        </w:rPr>
                        <w:t xml:space="preserve">ersión </w:t>
                      </w:r>
                      <w:r w:rsidR="00DF6326">
                        <w:rPr>
                          <w:rStyle w:val="Ttulodellibro"/>
                          <w:sz w:val="32"/>
                        </w:rPr>
                        <w:t>&lt;número&gt;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tulo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334248F3" w:rsidR="005C279F" w:rsidRPr="008E1A34" w:rsidRDefault="00DF6326" w:rsidP="0015555C">
            <w:pPr>
              <w:spacing w:line="240" w:lineRule="auto"/>
              <w:jc w:val="center"/>
            </w:pPr>
            <w:r>
              <w:t>XX</w:t>
            </w:r>
            <w:r w:rsidR="0088180C">
              <w:t>/02/</w:t>
            </w:r>
            <w:r w:rsidR="00454D53">
              <w:t>2025</w:t>
            </w:r>
          </w:p>
        </w:tc>
        <w:tc>
          <w:tcPr>
            <w:tcW w:w="992" w:type="dxa"/>
          </w:tcPr>
          <w:p w14:paraId="589AB053" w14:textId="0464DFD9" w:rsidR="005C279F" w:rsidRPr="008E1A34" w:rsidRDefault="0088180C" w:rsidP="0015555C">
            <w:pPr>
              <w:spacing w:line="240" w:lineRule="auto"/>
              <w:jc w:val="center"/>
            </w:pPr>
            <w:r>
              <w:t>0.0.1</w:t>
            </w:r>
          </w:p>
        </w:tc>
        <w:tc>
          <w:tcPr>
            <w:tcW w:w="3520" w:type="dxa"/>
          </w:tcPr>
          <w:p w14:paraId="416B42E8" w14:textId="4535284A" w:rsidR="005C279F" w:rsidRPr="008E1A34" w:rsidRDefault="005C279F" w:rsidP="0015555C">
            <w:pPr>
              <w:spacing w:line="240" w:lineRule="auto"/>
              <w:jc w:val="center"/>
            </w:pPr>
            <w:r>
              <w:t>Creación del documento</w:t>
            </w:r>
          </w:p>
        </w:tc>
        <w:tc>
          <w:tcPr>
            <w:tcW w:w="3525" w:type="dxa"/>
          </w:tcPr>
          <w:p w14:paraId="4AF2A78E" w14:textId="10F55531" w:rsidR="005C279F" w:rsidRPr="008E1A34" w:rsidRDefault="005C279F" w:rsidP="0015555C">
            <w:pPr>
              <w:spacing w:line="240" w:lineRule="auto"/>
              <w:jc w:val="center"/>
            </w:pP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68F02EE8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4EA11C42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01C512E5" w:rsidR="005C279F" w:rsidRPr="008E1A34" w:rsidRDefault="005C279F" w:rsidP="005A6581">
            <w:pPr>
              <w:spacing w:line="240" w:lineRule="auto"/>
            </w:pPr>
          </w:p>
        </w:tc>
        <w:tc>
          <w:tcPr>
            <w:tcW w:w="3525" w:type="dxa"/>
          </w:tcPr>
          <w:p w14:paraId="11281DA4" w14:textId="2F07F7E2" w:rsidR="005C279F" w:rsidRPr="008E1A34" w:rsidRDefault="005C279F" w:rsidP="0015555C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03BFEAE6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77B8D5FD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38DD6BD4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4C4C0C73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Content>
        <w:p w14:paraId="70C8A474" w14:textId="77777777" w:rsidR="00877122" w:rsidRDefault="00887679">
          <w:pPr>
            <w:pStyle w:val="TtuloTDC"/>
          </w:pPr>
          <w:r>
            <w:t>Índice</w:t>
          </w:r>
        </w:p>
        <w:p w14:paraId="5F3F4825" w14:textId="6BC642EC" w:rsidR="00DF6326" w:rsidRDefault="00EC73B6">
          <w:pPr>
            <w:pStyle w:val="TD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90766599" w:history="1">
            <w:r w:rsidR="00DF6326" w:rsidRPr="00AF5C1E">
              <w:rPr>
                <w:rStyle w:val="Hipervnculo"/>
                <w:noProof/>
              </w:rPr>
              <w:t>Narra</w:t>
            </w:r>
            <w:r w:rsidR="00DF6326" w:rsidRPr="00AF5C1E">
              <w:rPr>
                <w:rStyle w:val="Hipervnculo"/>
                <w:noProof/>
              </w:rPr>
              <w:t>t</w:t>
            </w:r>
            <w:r w:rsidR="00DF6326" w:rsidRPr="00AF5C1E">
              <w:rPr>
                <w:rStyle w:val="Hipervnculo"/>
                <w:noProof/>
              </w:rPr>
              <w:t>iva</w:t>
            </w:r>
            <w:r w:rsidR="00DF6326">
              <w:rPr>
                <w:noProof/>
                <w:webHidden/>
              </w:rPr>
              <w:tab/>
            </w:r>
            <w:r w:rsidR="00DF6326">
              <w:rPr>
                <w:noProof/>
                <w:webHidden/>
              </w:rPr>
              <w:fldChar w:fldCharType="begin"/>
            </w:r>
            <w:r w:rsidR="00DF6326">
              <w:rPr>
                <w:noProof/>
                <w:webHidden/>
              </w:rPr>
              <w:instrText xml:space="preserve"> PAGEREF _Toc190766599 \h </w:instrText>
            </w:r>
            <w:r w:rsidR="00DF6326">
              <w:rPr>
                <w:noProof/>
                <w:webHidden/>
              </w:rPr>
            </w:r>
            <w:r w:rsidR="00DF6326">
              <w:rPr>
                <w:noProof/>
                <w:webHidden/>
              </w:rPr>
              <w:fldChar w:fldCharType="separate"/>
            </w:r>
            <w:r w:rsidR="00DF6326">
              <w:rPr>
                <w:noProof/>
                <w:webHidden/>
              </w:rPr>
              <w:t>1</w:t>
            </w:r>
            <w:r w:rsidR="00DF6326">
              <w:rPr>
                <w:noProof/>
                <w:webHidden/>
              </w:rPr>
              <w:fldChar w:fldCharType="end"/>
            </w:r>
          </w:hyperlink>
        </w:p>
        <w:p w14:paraId="19BF95C0" w14:textId="32784BDA" w:rsidR="00DF6326" w:rsidRDefault="00DF6326">
          <w:pPr>
            <w:pStyle w:val="TD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0" w:history="1">
            <w:r w:rsidRPr="00AF5C1E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A636" w14:textId="068A21A1" w:rsidR="00DF6326" w:rsidRDefault="00DF6326">
          <w:pPr>
            <w:pStyle w:val="TD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1" w:history="1">
            <w:r w:rsidRPr="00AF5C1E">
              <w:rPr>
                <w:rStyle w:val="Hipervnculo"/>
                <w:noProof/>
              </w:rPr>
              <w:t>1.-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600C" w14:textId="7CA9BC43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2" w:history="1">
            <w:r w:rsidRPr="00AF5C1E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A4EB" w14:textId="4884D5BD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3" w:history="1">
            <w:r w:rsidRPr="00AF5C1E">
              <w:rPr>
                <w:rStyle w:val="Hipervnculo"/>
                <w:noProof/>
              </w:rPr>
              <w:t>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AF40" w14:textId="4F1E2B01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4" w:history="1">
            <w:r w:rsidRPr="00AF5C1E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08F6" w14:textId="162E9B13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5" w:history="1">
            <w:r w:rsidRPr="00AF5C1E">
              <w:rPr>
                <w:rStyle w:val="Hipervnculo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8F9F" w14:textId="3FEF632E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6" w:history="1">
            <w:r w:rsidRPr="00AF5C1E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A0D3" w14:textId="722F2F3D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7" w:history="1">
            <w:r w:rsidRPr="00AF5C1E">
              <w:rPr>
                <w:rStyle w:val="Hipervnculo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A53A" w14:textId="5464BD1D" w:rsidR="00DF6326" w:rsidRDefault="00DF6326">
          <w:pPr>
            <w:pStyle w:val="TD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8" w:history="1">
            <w:r w:rsidRPr="00AF5C1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303B" w14:textId="290C9576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93876" w:displacedByCustomXml="prev"/>
    <w:bookmarkStart w:id="1" w:name="_Toc144988164" w:displacedByCustomXml="prev"/>
    <w:bookmarkStart w:id="2" w:name="_Toc144987282" w:displacedByCustomXml="prev"/>
    <w:bookmarkStart w:id="3" w:name="_Toc144987250" w:displacedByCustomXml="prev"/>
    <w:bookmarkStart w:id="4" w:name="_Toc144987205" w:displacedByCustomXml="prev"/>
    <w:bookmarkStart w:id="5" w:name="_Toc144988166" w:displacedByCustomXml="prev"/>
    <w:bookmarkStart w:id="6" w:name="_Toc144987284" w:displacedByCustomXml="prev"/>
    <w:bookmarkStart w:id="7" w:name="_Toc144987252" w:displacedByCustomXml="prev"/>
    <w:bookmarkStart w:id="8" w:name="_Toc144987207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3784B38" w14:textId="77777777" w:rsidR="004946FD" w:rsidRDefault="00877122" w:rsidP="004946FD">
      <w:pPr>
        <w:pStyle w:val="Ttulo1"/>
      </w:pPr>
      <w:bookmarkStart w:id="9" w:name="_Toc414900849"/>
      <w:bookmarkStart w:id="10" w:name="_Toc190766599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8"/>
      <w:bookmarkEnd w:id="7"/>
      <w:bookmarkEnd w:id="6"/>
      <w:bookmarkEnd w:id="5"/>
      <w:bookmarkEnd w:id="9"/>
      <w:bookmarkEnd w:id="10"/>
    </w:p>
    <w:p w14:paraId="48EA8B7E" w14:textId="07C215CD" w:rsidR="004946FD" w:rsidRPr="00DF6326" w:rsidRDefault="00DF6326" w:rsidP="00691E1B">
      <w:pPr>
        <w:jc w:val="both"/>
        <w:rPr>
          <w:i/>
          <w:iCs/>
        </w:rPr>
      </w:pPr>
      <w:r w:rsidRPr="00DF6326">
        <w:rPr>
          <w:i/>
          <w:iCs/>
        </w:rPr>
        <w:t>&lt;Escribe un pequeño párrafo que explique cual es la idea general de la funcionalidad de este Caso de uso&gt;</w:t>
      </w:r>
    </w:p>
    <w:p w14:paraId="68F64D0B" w14:textId="77777777" w:rsidR="00877122" w:rsidRDefault="00C7486F" w:rsidP="00877122">
      <w:pPr>
        <w:pStyle w:val="Ttulo1"/>
      </w:pPr>
      <w:bookmarkStart w:id="12" w:name="_Toc414900850"/>
      <w:bookmarkStart w:id="13" w:name="_Toc190766600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567"/>
        <w:gridCol w:w="826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1CEECE5C" w:rsidR="000A3BC2" w:rsidRPr="004E5A02" w:rsidRDefault="00DF6326" w:rsidP="000A3BC2">
            <w:pPr>
              <w:pStyle w:val="Ttulo2"/>
              <w:spacing w:after="240"/>
            </w:pPr>
            <w:r>
              <w:t>&lt;Numero de CU&gt;&lt;Nombre de CU&gt;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77777777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0A3BC2" w:rsidRPr="00372F1B">
              <w:rPr>
                <w:b/>
              </w:rPr>
              <w:t>:</w:t>
            </w:r>
          </w:p>
        </w:tc>
      </w:tr>
      <w:tr w:rsidR="00DA7509" w:rsidRPr="004E5A02" w14:paraId="7F33EB6D" w14:textId="77777777" w:rsidTr="00195BA3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06C99A5F" w14:textId="6F588935" w:rsidR="00DA7509" w:rsidRPr="004E5A02" w:rsidRDefault="00DF6326" w:rsidP="005B5E7B">
            <w:pPr>
              <w:jc w:val="center"/>
            </w:pPr>
            <w:r>
              <w:t>&lt;Gráfico de CU con sus actores&gt;</w:t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77777777" w:rsidR="00DA7509" w:rsidRPr="00077FC4" w:rsidRDefault="00DA7509" w:rsidP="00372F1B">
            <w:pPr>
              <w:pStyle w:val="Ttulo3"/>
              <w:spacing w:before="0"/>
            </w:pPr>
            <w:bookmarkStart w:id="14" w:name="_Toc414900852"/>
            <w:bookmarkStart w:id="15" w:name="_Toc190766602"/>
            <w:r w:rsidRPr="00077FC4">
              <w:t>Definición</w:t>
            </w:r>
            <w:bookmarkEnd w:id="14"/>
            <w:bookmarkEnd w:id="15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26EA7421" w:rsidR="00DA7509" w:rsidRPr="004E5A02" w:rsidRDefault="00DF6326" w:rsidP="00B65E0D">
            <w:pPr>
              <w:jc w:val="both"/>
            </w:pPr>
            <w:r>
              <w:t>&lt;Lista de actores&gt;</w:t>
            </w:r>
            <w:r w:rsidR="00CA39D1">
              <w:t xml:space="preserve"> 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516D9557" w:rsidR="00DA7509" w:rsidRPr="004E5A02" w:rsidRDefault="00DF6326" w:rsidP="00B65E0D">
            <w:pPr>
              <w:jc w:val="both"/>
            </w:pPr>
            <w:r>
              <w:t>&lt;Descripcion breve del caso de uso&gt;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26F767A4" w:rsidR="00DA7509" w:rsidRPr="004E5A02" w:rsidRDefault="00DF6326" w:rsidP="00B65E0D">
            <w:pPr>
              <w:jc w:val="both"/>
            </w:pPr>
            <w:r>
              <w:t>&lt;Requisitos previos que se deben cumplir para poder usar este CU&gt;</w:t>
            </w:r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r w:rsidRPr="00077FC4">
              <w:rPr>
                <w:b/>
              </w:rPr>
              <w:t>Pos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4443B82E" w:rsidR="00DA7509" w:rsidRPr="004E5A02" w:rsidRDefault="00DF6326" w:rsidP="00B65E0D">
            <w:pPr>
              <w:jc w:val="both"/>
            </w:pPr>
            <w:r>
              <w:t>&lt;Describir cual sera el resultado esperado una vez que concuya este caso de uso&gt;</w:t>
            </w:r>
            <w:r w:rsidR="00454D53">
              <w:t xml:space="preserve"> </w:t>
            </w:r>
          </w:p>
        </w:tc>
      </w:tr>
      <w:tr w:rsidR="00454D53" w:rsidRPr="004E5A02" w14:paraId="0533460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E65883B" w14:textId="0515C892" w:rsidR="00454D53" w:rsidRPr="00077FC4" w:rsidRDefault="00454D53" w:rsidP="004E5A0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342" w:type="dxa"/>
            <w:gridSpan w:val="5"/>
          </w:tcPr>
          <w:p w14:paraId="08281827" w14:textId="0B4B9CCD" w:rsidR="00454D53" w:rsidRPr="004E5A02" w:rsidRDefault="00DF6326" w:rsidP="004E5A02">
            <w:r>
              <w:t>&lt;Poner el nombre del documento con el cual este caso de uso tiene relación&gt;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5FEF7FC4" w:rsidR="00DA7509" w:rsidRPr="004E5A02" w:rsidRDefault="00DF6326" w:rsidP="005B5E7B">
            <w:r>
              <w:t>XX</w:t>
            </w:r>
            <w:r w:rsidR="00A66D8F">
              <w:t>/</w:t>
            </w:r>
            <w:r>
              <w:t>XX</w:t>
            </w:r>
            <w:r w:rsidR="00A66D8F">
              <w:t>/</w:t>
            </w:r>
            <w:r w:rsidR="00454D53">
              <w:t>2025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3FC903C7" w:rsidR="00DA7509" w:rsidRPr="004E5A02" w:rsidRDefault="00DF6326" w:rsidP="004E5A02">
            <w:r>
              <w:t>XX</w:t>
            </w:r>
            <w:r w:rsidR="00454D53">
              <w:t>/</w:t>
            </w:r>
            <w:r>
              <w:t>XX</w:t>
            </w:r>
            <w:r w:rsidR="00454D53">
              <w:t>/2025</w:t>
            </w:r>
          </w:p>
        </w:tc>
      </w:tr>
      <w:tr w:rsidR="00691E1B" w:rsidRPr="004E5A02" w14:paraId="606D4362" w14:textId="77777777" w:rsidTr="009E7179">
        <w:trPr>
          <w:trHeight w:hRule="exact" w:val="2084"/>
        </w:trPr>
        <w:tc>
          <w:tcPr>
            <w:tcW w:w="9396" w:type="dxa"/>
            <w:gridSpan w:val="9"/>
            <w:vAlign w:val="center"/>
          </w:tcPr>
          <w:p w14:paraId="7E215956" w14:textId="281B9206" w:rsidR="009E7179" w:rsidRPr="009E7179" w:rsidRDefault="00691E1B" w:rsidP="009E7179">
            <w:pPr>
              <w:pStyle w:val="Ttulo3"/>
              <w:spacing w:before="0"/>
            </w:pPr>
            <w:bookmarkStart w:id="16" w:name="_Toc414900853"/>
            <w:bookmarkStart w:id="17" w:name="_Toc190766603"/>
            <w:r>
              <w:t>Flujos</w:t>
            </w:r>
            <w:bookmarkEnd w:id="16"/>
            <w:bookmarkEnd w:id="17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50F7A13E" w:rsidR="00691E1B" w:rsidRDefault="00C75463" w:rsidP="00C75463">
            <w:pPr>
              <w:pStyle w:val="Ttulo4"/>
              <w:spacing w:before="0"/>
            </w:pPr>
            <w:bookmarkStart w:id="18" w:name="_Toc414900854"/>
            <w:r>
              <w:t>Flujo Básico:</w:t>
            </w:r>
            <w:bookmarkEnd w:id="18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195BA3">
        <w:trPr>
          <w:trHeight w:val="240"/>
        </w:trPr>
        <w:tc>
          <w:tcPr>
            <w:tcW w:w="567" w:type="dxa"/>
          </w:tcPr>
          <w:p w14:paraId="3C565BAF" w14:textId="5FAF5718" w:rsidR="0035507B" w:rsidRPr="0035507B" w:rsidRDefault="0035507B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58082F99" w14:textId="4CEE3906" w:rsidR="0035507B" w:rsidRPr="0035507B" w:rsidRDefault="0035507B" w:rsidP="00984F6A">
            <w:pPr>
              <w:jc w:val="both"/>
            </w:pPr>
          </w:p>
        </w:tc>
        <w:tc>
          <w:tcPr>
            <w:tcW w:w="563" w:type="dxa"/>
          </w:tcPr>
          <w:p w14:paraId="4D16F76B" w14:textId="5D91FCC2" w:rsidR="0035507B" w:rsidRPr="0035507B" w:rsidRDefault="0035507B" w:rsidP="0035507B">
            <w:pPr>
              <w:jc w:val="center"/>
            </w:pPr>
          </w:p>
        </w:tc>
        <w:tc>
          <w:tcPr>
            <w:tcW w:w="3694" w:type="dxa"/>
          </w:tcPr>
          <w:p w14:paraId="051EA0DC" w14:textId="6A0E6F8C" w:rsidR="00984F6A" w:rsidRPr="0035507B" w:rsidRDefault="00984F6A" w:rsidP="00CC25D9">
            <w:pPr>
              <w:jc w:val="both"/>
            </w:pPr>
          </w:p>
        </w:tc>
        <w:tc>
          <w:tcPr>
            <w:tcW w:w="1128" w:type="dxa"/>
          </w:tcPr>
          <w:p w14:paraId="030DDB5D" w14:textId="77777777" w:rsidR="0035507B" w:rsidRPr="0035507B" w:rsidRDefault="0035507B" w:rsidP="0035507B">
            <w:pPr>
              <w:jc w:val="center"/>
            </w:pPr>
          </w:p>
        </w:tc>
      </w:tr>
      <w:tr w:rsidR="005C279F" w:rsidRPr="00445A0E" w14:paraId="3B58E634" w14:textId="77777777" w:rsidTr="00195BA3">
        <w:trPr>
          <w:trHeight w:val="240"/>
        </w:trPr>
        <w:tc>
          <w:tcPr>
            <w:tcW w:w="567" w:type="dxa"/>
          </w:tcPr>
          <w:p w14:paraId="33537F21" w14:textId="64AD0B28" w:rsidR="005C279F" w:rsidRDefault="005C279F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2540DBCC" w14:textId="45110E18" w:rsidR="009E7179" w:rsidRDefault="009E7179" w:rsidP="00DB3738">
            <w:pPr>
              <w:jc w:val="both"/>
            </w:pPr>
          </w:p>
        </w:tc>
        <w:tc>
          <w:tcPr>
            <w:tcW w:w="563" w:type="dxa"/>
          </w:tcPr>
          <w:p w14:paraId="443CED89" w14:textId="449A88A6" w:rsidR="005C279F" w:rsidRDefault="005C279F" w:rsidP="0035507B">
            <w:pPr>
              <w:jc w:val="center"/>
            </w:pPr>
          </w:p>
        </w:tc>
        <w:tc>
          <w:tcPr>
            <w:tcW w:w="3694" w:type="dxa"/>
          </w:tcPr>
          <w:p w14:paraId="70718519" w14:textId="58AF756E" w:rsidR="009E7233" w:rsidRDefault="009E7233" w:rsidP="009E7233">
            <w:pPr>
              <w:jc w:val="both"/>
            </w:pPr>
          </w:p>
        </w:tc>
        <w:tc>
          <w:tcPr>
            <w:tcW w:w="1128" w:type="dxa"/>
          </w:tcPr>
          <w:p w14:paraId="4E0BF23D" w14:textId="2C085CE8" w:rsidR="009E7233" w:rsidRDefault="009E7233" w:rsidP="00DF6326">
            <w:pPr>
              <w:jc w:val="center"/>
            </w:pPr>
          </w:p>
        </w:tc>
      </w:tr>
      <w:tr w:rsidR="00DB3738" w:rsidRPr="00445A0E" w14:paraId="35CFEF70" w14:textId="77777777" w:rsidTr="00195BA3">
        <w:trPr>
          <w:trHeight w:val="240"/>
        </w:trPr>
        <w:tc>
          <w:tcPr>
            <w:tcW w:w="567" w:type="dxa"/>
          </w:tcPr>
          <w:p w14:paraId="3A8E0FEC" w14:textId="77777777" w:rsidR="00DB3738" w:rsidRDefault="00DB3738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7705B177" w14:textId="77777777" w:rsidR="00DB3738" w:rsidRDefault="00DB3738" w:rsidP="00DB3738">
            <w:pPr>
              <w:jc w:val="both"/>
            </w:pPr>
          </w:p>
        </w:tc>
        <w:tc>
          <w:tcPr>
            <w:tcW w:w="563" w:type="dxa"/>
          </w:tcPr>
          <w:p w14:paraId="30760F2D" w14:textId="777930E7" w:rsidR="00DB3738" w:rsidRDefault="00DB3738" w:rsidP="0035507B">
            <w:pPr>
              <w:jc w:val="center"/>
            </w:pPr>
          </w:p>
        </w:tc>
        <w:tc>
          <w:tcPr>
            <w:tcW w:w="3694" w:type="dxa"/>
          </w:tcPr>
          <w:p w14:paraId="3C310F62" w14:textId="32617417" w:rsidR="00DB3738" w:rsidRDefault="00DB3738" w:rsidP="00984F6A">
            <w:pPr>
              <w:jc w:val="both"/>
            </w:pPr>
          </w:p>
        </w:tc>
        <w:tc>
          <w:tcPr>
            <w:tcW w:w="1128" w:type="dxa"/>
          </w:tcPr>
          <w:p w14:paraId="4127FADE" w14:textId="245A2C47" w:rsidR="00DB3738" w:rsidRDefault="00DB3738" w:rsidP="00DB3738">
            <w:pPr>
              <w:jc w:val="center"/>
            </w:pP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7777777" w:rsidR="000A3BC2" w:rsidRDefault="000A3BC2" w:rsidP="000A3BC2">
            <w:pPr>
              <w:pStyle w:val="Ttulo3"/>
              <w:spacing w:before="0"/>
            </w:pPr>
            <w:bookmarkStart w:id="19" w:name="_Toc414900855"/>
            <w:bookmarkStart w:id="20" w:name="_Toc190766604"/>
            <w:r w:rsidRPr="00C7486F">
              <w:lastRenderedPageBreak/>
              <w:t>Excepciones</w:t>
            </w:r>
            <w:bookmarkEnd w:id="19"/>
            <w:bookmarkEnd w:id="20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20F02976" w:rsidR="005C279F" w:rsidRDefault="005C279F" w:rsidP="0015555C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38736637" w:rsidR="005C279F" w:rsidRDefault="005C279F" w:rsidP="0015555C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77777777" w:rsidR="005C279F" w:rsidRDefault="005C279F" w:rsidP="00DF6326">
            <w:pPr>
              <w:jc w:val="both"/>
            </w:pPr>
          </w:p>
        </w:tc>
      </w:tr>
      <w:tr w:rsidR="00195BA3" w:rsidRPr="004E5A02" w14:paraId="0B054863" w14:textId="77777777" w:rsidTr="00A76678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Ttulo3"/>
            </w:pPr>
            <w:bookmarkStart w:id="21" w:name="_Toc190766605"/>
            <w:r>
              <w:t>Errores</w:t>
            </w:r>
            <w:bookmarkEnd w:id="21"/>
            <w:r>
              <w:t xml:space="preserve">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2FFDF3EC" w:rsidR="005C279F" w:rsidRDefault="005C279F" w:rsidP="0015555C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1F29BF7A" w:rsidR="005C279F" w:rsidRDefault="005C279F" w:rsidP="0015555C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1FA37BF2" w:rsidR="005C279F" w:rsidRDefault="005C279F" w:rsidP="0015555C">
            <w:pPr>
              <w:jc w:val="both"/>
            </w:pPr>
          </w:p>
        </w:tc>
      </w:tr>
      <w:tr w:rsidR="005C279F" w:rsidRPr="004E5A02" w14:paraId="54FF4E71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31603" w14:textId="1A009192" w:rsidR="005C279F" w:rsidRDefault="005C279F" w:rsidP="0015555C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047B5" w14:textId="22DD4EEE" w:rsidR="005C279F" w:rsidRDefault="005C279F" w:rsidP="0015555C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72BC3B2" w14:textId="7C02D706" w:rsidR="005C279F" w:rsidRDefault="005C279F" w:rsidP="0015555C">
            <w:pPr>
              <w:jc w:val="both"/>
            </w:pPr>
          </w:p>
        </w:tc>
      </w:tr>
      <w:tr w:rsidR="005C279F" w:rsidRPr="004E5A02" w14:paraId="3284BE18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7B46253" w14:textId="77777777" w:rsidR="005C279F" w:rsidRDefault="005C279F" w:rsidP="00195BA3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CD1A3" w14:textId="77777777" w:rsidR="005C279F" w:rsidRDefault="005C279F" w:rsidP="00195BA3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387318A2" w14:textId="77777777" w:rsidR="005C279F" w:rsidRDefault="005C279F" w:rsidP="00195BA3">
            <w:pPr>
              <w:jc w:val="both"/>
            </w:pPr>
          </w:p>
        </w:tc>
      </w:tr>
    </w:tbl>
    <w:p w14:paraId="2211A1B0" w14:textId="77777777" w:rsidR="00D475DA" w:rsidRDefault="00D475DA" w:rsidP="00077FC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Ttulo3"/>
            </w:pPr>
            <w:bookmarkStart w:id="22" w:name="_Toc414900856"/>
            <w:bookmarkStart w:id="23" w:name="_Toc190766606"/>
            <w:r w:rsidRPr="004E5A02">
              <w:t>Requerimientos especiales</w:t>
            </w:r>
            <w:bookmarkEnd w:id="22"/>
            <w:bookmarkEnd w:id="23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77777777" w:rsidR="00077FC4" w:rsidRDefault="00077FC4" w:rsidP="00B65E0D">
            <w:pPr>
              <w:jc w:val="both"/>
            </w:pP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Ttulo3"/>
            </w:pPr>
            <w:bookmarkStart w:id="24" w:name="_Toc414900857"/>
            <w:bookmarkStart w:id="25" w:name="_Toc190766607"/>
            <w:r w:rsidRPr="004E5A02">
              <w:t>Observaciones</w:t>
            </w:r>
            <w:bookmarkEnd w:id="24"/>
            <w:bookmarkEnd w:id="25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771748DF" w14:textId="77777777" w:rsidR="00C800F3" w:rsidRDefault="00C800F3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6" w:name="_Toc41490085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1F2B0872" w:rsidR="005F5112" w:rsidRDefault="005F5112" w:rsidP="007929B6">
            <w:pPr>
              <w:pStyle w:val="Ttulo3"/>
            </w:pPr>
            <w:bookmarkStart w:id="27" w:name="_Toc190766608"/>
            <w:r>
              <w:t>Anexo</w:t>
            </w:r>
            <w:r w:rsidR="00E9069E">
              <w:t>s</w:t>
            </w:r>
            <w:bookmarkEnd w:id="27"/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57C3ACF8" w14:textId="3FDA03BE" w:rsidR="00B305FB" w:rsidRDefault="00B305FB" w:rsidP="00E9069E">
            <w:pPr>
              <w:rPr>
                <w:noProof/>
              </w:rPr>
            </w:pPr>
          </w:p>
          <w:p w14:paraId="657B958F" w14:textId="13FFF9AB" w:rsidR="00E9069E" w:rsidRDefault="00E9069E" w:rsidP="00E9069E">
            <w:pPr>
              <w:keepNext/>
              <w:jc w:val="center"/>
            </w:pPr>
          </w:p>
          <w:p w14:paraId="2F3B408A" w14:textId="45D28EF5" w:rsidR="00E3194F" w:rsidRDefault="00DF6326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b/>
                <w:bCs/>
                <w:color w:val="4F81BD" w:themeColor="accent1"/>
                <w:sz w:val="18"/>
                <w:szCs w:val="18"/>
              </w:rPr>
              <w:t>&lt;Diccionario de datos&gt;</w:t>
            </w:r>
          </w:p>
          <w:p w14:paraId="05545850" w14:textId="77777777" w:rsidR="00DF6326" w:rsidRDefault="00DF6326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</w:p>
          <w:p w14:paraId="0CD313DF" w14:textId="3860F6BF" w:rsidR="00DF6326" w:rsidRDefault="00DF6326" w:rsidP="00DF6326">
            <w:r>
              <w:rPr>
                <w:b/>
                <w:bCs/>
                <w:color w:val="4F81BD" w:themeColor="accent1"/>
                <w:sz w:val="18"/>
                <w:szCs w:val="18"/>
              </w:rPr>
              <w:t>&lt;Dummies o Wireframes&gt;</w:t>
            </w:r>
          </w:p>
          <w:p w14:paraId="032F98A5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6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3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2B4C6" w14:textId="77777777" w:rsidR="000A3B27" w:rsidRDefault="000A3B27" w:rsidP="00DA7509">
      <w:pPr>
        <w:spacing w:after="0" w:line="240" w:lineRule="auto"/>
      </w:pPr>
      <w:r>
        <w:separator/>
      </w:r>
    </w:p>
  </w:endnote>
  <w:endnote w:type="continuationSeparator" w:id="0">
    <w:p w14:paraId="266D1409" w14:textId="77777777" w:rsidR="000A3B27" w:rsidRDefault="000A3B27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C3A2" w14:textId="77777777" w:rsidR="00AA56CD" w:rsidRDefault="00EC73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A56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060BD8" w14:textId="77777777" w:rsidR="00AA56CD" w:rsidRDefault="00AA56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75082"/>
      <w:docPartObj>
        <w:docPartGallery w:val="Page Numbers (Bottom of Page)"/>
        <w:docPartUnique/>
      </w:docPartObj>
    </w:sdtPr>
    <w:sdtContent>
      <w:p w14:paraId="7FEF5A6E" w14:textId="77777777" w:rsidR="00600877" w:rsidRDefault="0076182D" w:rsidP="00231A3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0E4C" w14:textId="77777777" w:rsidR="000A3B27" w:rsidRDefault="000A3B27" w:rsidP="00DA7509">
      <w:pPr>
        <w:spacing w:after="0" w:line="240" w:lineRule="auto"/>
      </w:pPr>
      <w:r>
        <w:separator/>
      </w:r>
    </w:p>
  </w:footnote>
  <w:footnote w:type="continuationSeparator" w:id="0">
    <w:p w14:paraId="28CDDD51" w14:textId="77777777" w:rsidR="000A3B27" w:rsidRDefault="000A3B27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F0586" w14:textId="77777777" w:rsidR="00AA56CD" w:rsidRDefault="00AA56CD" w:rsidP="00450E0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DF86F" w14:textId="77777777" w:rsidR="00AA56CD" w:rsidRPr="008A224C" w:rsidRDefault="00AA56CD" w:rsidP="008A22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AF214" w14:textId="77777777" w:rsidR="008E1A34" w:rsidRPr="008A224C" w:rsidRDefault="008E1A34" w:rsidP="008A22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47D03"/>
    <w:multiLevelType w:val="hybridMultilevel"/>
    <w:tmpl w:val="A39C1C14"/>
    <w:lvl w:ilvl="0" w:tplc="66DA13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7712">
    <w:abstractNumId w:val="6"/>
  </w:num>
  <w:num w:numId="2" w16cid:durableId="1701663618">
    <w:abstractNumId w:val="7"/>
  </w:num>
  <w:num w:numId="3" w16cid:durableId="629438900">
    <w:abstractNumId w:val="2"/>
  </w:num>
  <w:num w:numId="4" w16cid:durableId="271401045">
    <w:abstractNumId w:val="8"/>
  </w:num>
  <w:num w:numId="5" w16cid:durableId="633370788">
    <w:abstractNumId w:val="4"/>
  </w:num>
  <w:num w:numId="6" w16cid:durableId="838422631">
    <w:abstractNumId w:val="3"/>
  </w:num>
  <w:num w:numId="7" w16cid:durableId="752431911">
    <w:abstractNumId w:val="13"/>
  </w:num>
  <w:num w:numId="8" w16cid:durableId="297223344">
    <w:abstractNumId w:val="1"/>
  </w:num>
  <w:num w:numId="9" w16cid:durableId="1082683693">
    <w:abstractNumId w:val="9"/>
  </w:num>
  <w:num w:numId="10" w16cid:durableId="341130074">
    <w:abstractNumId w:val="12"/>
  </w:num>
  <w:num w:numId="11" w16cid:durableId="417948434">
    <w:abstractNumId w:val="11"/>
  </w:num>
  <w:num w:numId="12" w16cid:durableId="865607123">
    <w:abstractNumId w:val="5"/>
  </w:num>
  <w:num w:numId="13" w16cid:durableId="945042087">
    <w:abstractNumId w:val="0"/>
  </w:num>
  <w:num w:numId="14" w16cid:durableId="13942366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27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359C"/>
    <w:rsid w:val="001A45F7"/>
    <w:rsid w:val="001B06D3"/>
    <w:rsid w:val="001C1F48"/>
    <w:rsid w:val="001C2205"/>
    <w:rsid w:val="001C2FC6"/>
    <w:rsid w:val="001C5F88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18D"/>
    <w:rsid w:val="00450E03"/>
    <w:rsid w:val="00454BFB"/>
    <w:rsid w:val="00454D53"/>
    <w:rsid w:val="004643E9"/>
    <w:rsid w:val="00464658"/>
    <w:rsid w:val="004921F4"/>
    <w:rsid w:val="004946FD"/>
    <w:rsid w:val="004A4811"/>
    <w:rsid w:val="004A523F"/>
    <w:rsid w:val="004A6F00"/>
    <w:rsid w:val="004A7FB7"/>
    <w:rsid w:val="004B14F0"/>
    <w:rsid w:val="004B4FB7"/>
    <w:rsid w:val="004C4F6E"/>
    <w:rsid w:val="004D4CA8"/>
    <w:rsid w:val="004E5A02"/>
    <w:rsid w:val="004F010D"/>
    <w:rsid w:val="00530C04"/>
    <w:rsid w:val="00531997"/>
    <w:rsid w:val="00531AC6"/>
    <w:rsid w:val="00541309"/>
    <w:rsid w:val="005578C7"/>
    <w:rsid w:val="00560E29"/>
    <w:rsid w:val="005724B3"/>
    <w:rsid w:val="005A6581"/>
    <w:rsid w:val="005B246E"/>
    <w:rsid w:val="005B5E7B"/>
    <w:rsid w:val="005C279F"/>
    <w:rsid w:val="005D25B5"/>
    <w:rsid w:val="005D6FE6"/>
    <w:rsid w:val="005F5112"/>
    <w:rsid w:val="005F52DC"/>
    <w:rsid w:val="005F6BB6"/>
    <w:rsid w:val="00600877"/>
    <w:rsid w:val="0060254A"/>
    <w:rsid w:val="00616823"/>
    <w:rsid w:val="0062004D"/>
    <w:rsid w:val="006234B9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E76"/>
    <w:rsid w:val="006A70D9"/>
    <w:rsid w:val="006B39FB"/>
    <w:rsid w:val="006C089E"/>
    <w:rsid w:val="006D043C"/>
    <w:rsid w:val="006F47AB"/>
    <w:rsid w:val="006F566F"/>
    <w:rsid w:val="00702E73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A6AD2"/>
    <w:rsid w:val="007B45BB"/>
    <w:rsid w:val="007C5775"/>
    <w:rsid w:val="007C7CF5"/>
    <w:rsid w:val="007D0AA8"/>
    <w:rsid w:val="007F6AE3"/>
    <w:rsid w:val="00802BF8"/>
    <w:rsid w:val="008074E0"/>
    <w:rsid w:val="0081024A"/>
    <w:rsid w:val="00820A36"/>
    <w:rsid w:val="00842C4D"/>
    <w:rsid w:val="00852255"/>
    <w:rsid w:val="00866A72"/>
    <w:rsid w:val="00866DE9"/>
    <w:rsid w:val="0087031B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52F60"/>
    <w:rsid w:val="00954CCD"/>
    <w:rsid w:val="009816DD"/>
    <w:rsid w:val="00984F6A"/>
    <w:rsid w:val="00990139"/>
    <w:rsid w:val="009A52C9"/>
    <w:rsid w:val="009C0F7B"/>
    <w:rsid w:val="009E26A0"/>
    <w:rsid w:val="009E7179"/>
    <w:rsid w:val="009E7233"/>
    <w:rsid w:val="009E7CE7"/>
    <w:rsid w:val="00A034F2"/>
    <w:rsid w:val="00A04941"/>
    <w:rsid w:val="00A12870"/>
    <w:rsid w:val="00A35E8E"/>
    <w:rsid w:val="00A36F04"/>
    <w:rsid w:val="00A455D0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551D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50A03"/>
    <w:rsid w:val="00C55981"/>
    <w:rsid w:val="00C66275"/>
    <w:rsid w:val="00C7486F"/>
    <w:rsid w:val="00C75463"/>
    <w:rsid w:val="00C800F3"/>
    <w:rsid w:val="00C8236A"/>
    <w:rsid w:val="00CA1203"/>
    <w:rsid w:val="00CA39D1"/>
    <w:rsid w:val="00CC00C1"/>
    <w:rsid w:val="00CC25D9"/>
    <w:rsid w:val="00CC6B81"/>
    <w:rsid w:val="00CE732E"/>
    <w:rsid w:val="00CF5B1F"/>
    <w:rsid w:val="00D4363E"/>
    <w:rsid w:val="00D475DA"/>
    <w:rsid w:val="00D519B3"/>
    <w:rsid w:val="00D54E59"/>
    <w:rsid w:val="00D57814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DE4D83"/>
    <w:rsid w:val="00DF6326"/>
    <w:rsid w:val="00E265A3"/>
    <w:rsid w:val="00E3194F"/>
    <w:rsid w:val="00E73476"/>
    <w:rsid w:val="00E9069E"/>
    <w:rsid w:val="00EA7A26"/>
    <w:rsid w:val="00EB7C49"/>
    <w:rsid w:val="00EC73B6"/>
    <w:rsid w:val="00ED61F0"/>
    <w:rsid w:val="00EE28DE"/>
    <w:rsid w:val="00EF0605"/>
    <w:rsid w:val="00EF3D49"/>
    <w:rsid w:val="00EF4B2A"/>
    <w:rsid w:val="00F07C48"/>
    <w:rsid w:val="00F13C05"/>
    <w:rsid w:val="00F14C91"/>
    <w:rsid w:val="00F17B3D"/>
    <w:rsid w:val="00F26406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EE87F8"/>
  <w15:docId w15:val="{C0736172-5078-4C96-9E50-B66A0E9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FF"/>
  </w:style>
  <w:style w:type="paragraph" w:styleId="Ttulo1">
    <w:name w:val="heading 1"/>
    <w:basedOn w:val="Normal"/>
    <w:next w:val="Normal"/>
    <w:link w:val="Ttulo1C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aliases w:val=" Car"/>
    <w:basedOn w:val="Normal"/>
    <w:next w:val="Normal"/>
    <w:link w:val="Ttulo6C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509"/>
  </w:style>
  <w:style w:type="paragraph" w:styleId="Piedepgina">
    <w:name w:val="footer"/>
    <w:basedOn w:val="Normal"/>
    <w:link w:val="PiedepginaC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509"/>
  </w:style>
  <w:style w:type="paragraph" w:styleId="Ttulo">
    <w:name w:val="Title"/>
    <w:basedOn w:val="Normal"/>
    <w:next w:val="Normal"/>
    <w:link w:val="TtuloC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merodepgina">
    <w:name w:val="page number"/>
    <w:basedOn w:val="Fuentedeprrafopredeter"/>
    <w:rsid w:val="00DA7509"/>
  </w:style>
  <w:style w:type="paragraph" w:styleId="Textodeglobo">
    <w:name w:val="Balloon Text"/>
    <w:basedOn w:val="Normal"/>
    <w:link w:val="TextodegloboC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Ttulo6Car">
    <w:name w:val="Título 6 Car"/>
    <w:aliases w:val=" Car Car"/>
    <w:basedOn w:val="Fuentedeprrafopredeter"/>
    <w:link w:val="Ttulo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sutil">
    <w:name w:val="Subtle Emphasis"/>
    <w:basedOn w:val="Fuentedeprrafopredeter"/>
    <w:uiPriority w:val="19"/>
    <w:qFormat/>
    <w:rsid w:val="006542ED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7122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Tablaconcuadrcula2-nfasis1">
    <w:name w:val="Grid Table 2 Accent 1"/>
    <w:basedOn w:val="Tabla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8192-38C8-46C7-AA44-2482994D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D:\Centro Tecnológico\Casos de uso PREP\1. Login.dotx</Template>
  <TotalTime>7</TotalTime>
  <Pages>5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GUTIERREZ ALANIS</dc:creator>
  <cp:lastModifiedBy>jeshc</cp:lastModifiedBy>
  <cp:revision>3</cp:revision>
  <cp:lastPrinted>2018-02-28T17:02:00Z</cp:lastPrinted>
  <dcterms:created xsi:type="dcterms:W3CDTF">2025-02-18T16:21:00Z</dcterms:created>
  <dcterms:modified xsi:type="dcterms:W3CDTF">2025-02-18T16:28:00Z</dcterms:modified>
</cp:coreProperties>
</file>