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18E8" w14:textId="77777777" w:rsidR="00877122" w:rsidRPr="00BA2AF8" w:rsidRDefault="00330347" w:rsidP="00BA2AF8">
      <w:pPr>
        <w:widowControl w:val="0"/>
        <w:spacing w:after="0" w:line="240" w:lineRule="atLeast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AC8" wp14:editId="3800B998">
                <wp:simplePos x="0" y="0"/>
                <wp:positionH relativeFrom="margin">
                  <wp:align>right</wp:align>
                </wp:positionH>
                <wp:positionV relativeFrom="margin">
                  <wp:posOffset>3039110</wp:posOffset>
                </wp:positionV>
                <wp:extent cx="5329555" cy="1642110"/>
                <wp:effectExtent l="0" t="0" r="4445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9555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BDEB1" w14:textId="05AE8E32" w:rsidR="00BA2AF8" w:rsidRDefault="00870CBF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 w:rsidRPr="00870CBF">
                              <w:rPr>
                                <w:b/>
                                <w:bCs/>
                                <w:smallCaps/>
                                <w:spacing w:val="5"/>
                                <w:sz w:val="36"/>
                              </w:rPr>
                              <w:t>SISTEMA DE GESTIÓN DE CITAS MÉDICAS 2025 WEB</w:t>
                            </w:r>
                            <w:r>
                              <w:rPr>
                                <w:b/>
                                <w:bCs/>
                                <w:smallCaps/>
                                <w:spacing w:val="5"/>
                                <w:sz w:val="36"/>
                              </w:rPr>
                              <w:t xml:space="preserve"> </w:t>
                            </w:r>
                            <w:r w:rsidR="00273D94">
                              <w:rPr>
                                <w:rStyle w:val="BookTitle"/>
                              </w:rPr>
                              <w:t>detalle de caso de u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>so:</w:t>
                            </w:r>
                          </w:p>
                          <w:p w14:paraId="45EAF9A0" w14:textId="77777777" w:rsidR="00BA2AF8" w:rsidRPr="00BA2AF8" w:rsidRDefault="00BA2AF8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</w:p>
                          <w:p w14:paraId="62775A58" w14:textId="39C78408" w:rsidR="00BA2AF8" w:rsidRDefault="00870CBF" w:rsidP="0079711A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2.</w:t>
                            </w:r>
                            <w:r w:rsidR="0079711A">
                              <w:rPr>
                                <w:rStyle w:val="BookTitle"/>
                              </w:rPr>
                              <w:t xml:space="preserve"> </w:t>
                            </w:r>
                            <w:r>
                              <w:rPr>
                                <w:rStyle w:val="BookTitle"/>
                              </w:rPr>
                              <w:t>Consultar Citas</w:t>
                            </w:r>
                          </w:p>
                          <w:p w14:paraId="17D1DF67" w14:textId="750128D6" w:rsidR="00BA2AF8" w:rsidRPr="008E24F2" w:rsidRDefault="00C7486F" w:rsidP="00BA2AF8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  <w:sz w:val="32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v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 xml:space="preserve">ersión </w:t>
                            </w:r>
                            <w:r w:rsidR="00870CBF">
                              <w:rPr>
                                <w:rStyle w:val="BookTitle"/>
                                <w:sz w:val="32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B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68.45pt;margin-top:239.3pt;width:419.65pt;height:129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" stroked="f">
                <v:textbox>
                  <w:txbxContent>
                    <w:p w14:paraId="398BDEB1" w14:textId="05AE8E32" w:rsidR="00BA2AF8" w:rsidRDefault="00870CBF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 w:rsidRPr="00870CBF">
                        <w:rPr>
                          <w:b/>
                          <w:bCs/>
                          <w:smallCaps/>
                          <w:spacing w:val="5"/>
                          <w:sz w:val="36"/>
                        </w:rPr>
                        <w:t>SISTEMA DE GESTIÓN DE CITAS MÉDICAS 2025 WEB</w:t>
                      </w:r>
                      <w:r>
                        <w:rPr>
                          <w:b/>
                          <w:bCs/>
                          <w:smallCaps/>
                          <w:spacing w:val="5"/>
                          <w:sz w:val="36"/>
                        </w:rPr>
                        <w:t xml:space="preserve"> </w:t>
                      </w:r>
                      <w:r w:rsidR="00273D94">
                        <w:rPr>
                          <w:rStyle w:val="BookTitle"/>
                        </w:rPr>
                        <w:t>detalle de caso de u</w:t>
                      </w:r>
                      <w:r w:rsidR="00BA2AF8" w:rsidRPr="00BA2AF8">
                        <w:rPr>
                          <w:rStyle w:val="BookTitle"/>
                        </w:rPr>
                        <w:t>so:</w:t>
                      </w:r>
                    </w:p>
                    <w:p w14:paraId="45EAF9A0" w14:textId="77777777" w:rsidR="00BA2AF8" w:rsidRPr="00BA2AF8" w:rsidRDefault="00BA2AF8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</w:p>
                    <w:p w14:paraId="62775A58" w14:textId="39C78408" w:rsidR="00BA2AF8" w:rsidRDefault="00870CBF" w:rsidP="0079711A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2.</w:t>
                      </w:r>
                      <w:r w:rsidR="0079711A">
                        <w:rPr>
                          <w:rStyle w:val="BookTitle"/>
                        </w:rPr>
                        <w:t xml:space="preserve"> </w:t>
                      </w:r>
                      <w:r>
                        <w:rPr>
                          <w:rStyle w:val="BookTitle"/>
                        </w:rPr>
                        <w:t>Consultar Citas</w:t>
                      </w:r>
                    </w:p>
                    <w:p w14:paraId="17D1DF67" w14:textId="750128D6" w:rsidR="00BA2AF8" w:rsidRPr="008E24F2" w:rsidRDefault="00C7486F" w:rsidP="00BA2AF8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  <w:sz w:val="32"/>
                        </w:rPr>
                      </w:pPr>
                      <w:r>
                        <w:rPr>
                          <w:rStyle w:val="BookTitle"/>
                        </w:rPr>
                        <w:t>v</w:t>
                      </w:r>
                      <w:r w:rsidR="00BA2AF8" w:rsidRPr="00BA2AF8">
                        <w:rPr>
                          <w:rStyle w:val="BookTitle"/>
                        </w:rPr>
                        <w:t xml:space="preserve">ersión </w:t>
                      </w:r>
                      <w:r w:rsidR="00870CBF">
                        <w:rPr>
                          <w:rStyle w:val="BookTitle"/>
                          <w:sz w:val="32"/>
                        </w:rPr>
                        <w:t>0.1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6B5394" w14:textId="77777777" w:rsidR="00877122" w:rsidRPr="00877122" w:rsidRDefault="00877122" w:rsidP="00877122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val="es-ES" w:eastAsia="en-US"/>
        </w:rPr>
        <w:sectPr w:rsidR="00877122" w:rsidRPr="00877122" w:rsidSect="00BA2AF8">
          <w:headerReference w:type="default" r:id="rId8"/>
          <w:footerReference w:type="even" r:id="rId9"/>
          <w:pgSz w:w="12242" w:h="15842" w:code="1"/>
          <w:pgMar w:top="1418" w:right="1418" w:bottom="1418" w:left="1418" w:header="850" w:footer="709" w:gutter="0"/>
          <w:cols w:space="708"/>
          <w:docGrid w:linePitch="360"/>
        </w:sectPr>
      </w:pPr>
    </w:p>
    <w:p w14:paraId="3B71F955" w14:textId="77777777" w:rsidR="006234B9" w:rsidRPr="006234B9" w:rsidRDefault="00E73476" w:rsidP="00445A0E">
      <w:pPr>
        <w:pStyle w:val="Title"/>
      </w:pPr>
      <w:r w:rsidRPr="008A224C">
        <w:lastRenderedPageBreak/>
        <w:t>Historia</w:t>
      </w:r>
      <w:r w:rsidR="00445A0E">
        <w:t>l</w:t>
      </w:r>
      <w:r w:rsidRPr="008A224C">
        <w:t xml:space="preserve"> de Revisiones</w:t>
      </w:r>
    </w:p>
    <w:tbl>
      <w:tblPr>
        <w:tblW w:w="9455" w:type="dxa"/>
        <w:jc w:val="center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520"/>
        <w:gridCol w:w="3525"/>
      </w:tblGrid>
      <w:tr w:rsidR="00E73476" w:rsidRPr="008E1A34" w14:paraId="34A11C06" w14:textId="77777777" w:rsidTr="0088180C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FDE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87B4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Versión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F7C76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Descripción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690E2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Autor</w:t>
            </w:r>
          </w:p>
        </w:tc>
      </w:tr>
      <w:tr w:rsidR="005C279F" w:rsidRPr="008E1A34" w14:paraId="5A12D44B" w14:textId="77777777" w:rsidTr="0088180C">
        <w:trPr>
          <w:jc w:val="center"/>
        </w:trPr>
        <w:tc>
          <w:tcPr>
            <w:tcW w:w="1418" w:type="dxa"/>
          </w:tcPr>
          <w:p w14:paraId="633DE583" w14:textId="6E805C73" w:rsidR="005C279F" w:rsidRPr="008E1A34" w:rsidRDefault="00870CBF" w:rsidP="0015555C">
            <w:pPr>
              <w:spacing w:line="240" w:lineRule="auto"/>
              <w:jc w:val="center"/>
            </w:pPr>
            <w:r>
              <w:t>23</w:t>
            </w:r>
            <w:r w:rsidR="0088180C">
              <w:t>/02/</w:t>
            </w:r>
            <w:r w:rsidR="00454D53">
              <w:t>2025</w:t>
            </w:r>
          </w:p>
        </w:tc>
        <w:tc>
          <w:tcPr>
            <w:tcW w:w="992" w:type="dxa"/>
          </w:tcPr>
          <w:p w14:paraId="589AB053" w14:textId="0464DFD9" w:rsidR="005C279F" w:rsidRPr="008E1A34" w:rsidRDefault="0088180C" w:rsidP="0015555C">
            <w:pPr>
              <w:spacing w:line="240" w:lineRule="auto"/>
              <w:jc w:val="center"/>
            </w:pPr>
            <w:r>
              <w:t>0.0.1</w:t>
            </w:r>
          </w:p>
        </w:tc>
        <w:tc>
          <w:tcPr>
            <w:tcW w:w="3520" w:type="dxa"/>
          </w:tcPr>
          <w:p w14:paraId="416B42E8" w14:textId="4535284A" w:rsidR="005C279F" w:rsidRPr="008E1A34" w:rsidRDefault="005C279F" w:rsidP="0015555C">
            <w:pPr>
              <w:spacing w:line="240" w:lineRule="auto"/>
              <w:jc w:val="center"/>
            </w:pPr>
            <w:r>
              <w:t>Creación del documento</w:t>
            </w:r>
          </w:p>
        </w:tc>
        <w:tc>
          <w:tcPr>
            <w:tcW w:w="3525" w:type="dxa"/>
          </w:tcPr>
          <w:p w14:paraId="4AF2A78E" w14:textId="5A5FFDD6" w:rsidR="005C279F" w:rsidRPr="008E1A34" w:rsidRDefault="00870CBF" w:rsidP="0015555C">
            <w:pPr>
              <w:spacing w:line="240" w:lineRule="auto"/>
              <w:jc w:val="center"/>
            </w:pPr>
            <w:r>
              <w:t>Hugo Pérez Ortiz</w:t>
            </w:r>
          </w:p>
        </w:tc>
      </w:tr>
      <w:tr w:rsidR="005C279F" w:rsidRPr="008E1A34" w14:paraId="4B05E8DB" w14:textId="77777777" w:rsidTr="0088180C">
        <w:trPr>
          <w:jc w:val="center"/>
        </w:trPr>
        <w:tc>
          <w:tcPr>
            <w:tcW w:w="1418" w:type="dxa"/>
          </w:tcPr>
          <w:p w14:paraId="3E039033" w14:textId="68F02EE8" w:rsidR="005C279F" w:rsidRPr="008E1A34" w:rsidRDefault="005C279F" w:rsidP="0015555C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BFBEA2" w14:textId="4EA11C42" w:rsidR="005C279F" w:rsidRPr="008E1A34" w:rsidRDefault="005C279F" w:rsidP="0015555C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3C0118FB" w14:textId="01C512E5" w:rsidR="005C279F" w:rsidRPr="008E1A34" w:rsidRDefault="005C279F" w:rsidP="005A6581">
            <w:pPr>
              <w:spacing w:line="240" w:lineRule="auto"/>
            </w:pPr>
          </w:p>
        </w:tc>
        <w:tc>
          <w:tcPr>
            <w:tcW w:w="3525" w:type="dxa"/>
          </w:tcPr>
          <w:p w14:paraId="11281DA4" w14:textId="2F07F7E2" w:rsidR="005C279F" w:rsidRPr="008E1A34" w:rsidRDefault="005C279F" w:rsidP="0015555C">
            <w:pPr>
              <w:spacing w:line="240" w:lineRule="auto"/>
              <w:jc w:val="center"/>
            </w:pPr>
          </w:p>
        </w:tc>
      </w:tr>
      <w:tr w:rsidR="008E1A34" w:rsidRPr="008E1A34" w14:paraId="3A21561F" w14:textId="77777777" w:rsidTr="0088180C">
        <w:trPr>
          <w:jc w:val="center"/>
        </w:trPr>
        <w:tc>
          <w:tcPr>
            <w:tcW w:w="1418" w:type="dxa"/>
          </w:tcPr>
          <w:p w14:paraId="23BCD791" w14:textId="03BFEAE6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EA690CC" w14:textId="77B8D5FD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770DA1A5" w14:textId="38DD6BD4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60FF3857" w14:textId="4C4C0C73" w:rsidR="008E1A34" w:rsidRPr="008E1A34" w:rsidRDefault="008E1A34" w:rsidP="008B2211">
            <w:pPr>
              <w:spacing w:line="240" w:lineRule="auto"/>
              <w:jc w:val="center"/>
            </w:pPr>
          </w:p>
        </w:tc>
      </w:tr>
    </w:tbl>
    <w:p w14:paraId="2BF1A80C" w14:textId="77777777" w:rsidR="008E1A34" w:rsidRDefault="008E1A34" w:rsidP="008E1A34">
      <w:pPr>
        <w:sectPr w:rsidR="008E1A34" w:rsidSect="00F60BFF">
          <w:headerReference w:type="default" r:id="rId10"/>
          <w:footerReference w:type="default" r:id="rId11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 w:eastAsia="ja-JP"/>
        </w:rPr>
        <w:id w:val="8875055"/>
        <w:docPartObj>
          <w:docPartGallery w:val="Table of Contents"/>
          <w:docPartUnique/>
        </w:docPartObj>
      </w:sdtPr>
      <w:sdtContent>
        <w:p w14:paraId="70C8A474" w14:textId="77777777" w:rsidR="00877122" w:rsidRDefault="00887679">
          <w:pPr>
            <w:pStyle w:val="TOCHeading"/>
          </w:pPr>
          <w:r>
            <w:t>Índice</w:t>
          </w:r>
        </w:p>
        <w:p w14:paraId="5F3F4825" w14:textId="6BC642EC" w:rsidR="00DF6326" w:rsidRDefault="00EC73B6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rPr>
              <w:lang w:val="es-ES"/>
            </w:rPr>
            <w:fldChar w:fldCharType="begin"/>
          </w:r>
          <w:r w:rsidR="008771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90766599" w:history="1">
            <w:r w:rsidR="00DF6326" w:rsidRPr="00AF5C1E">
              <w:rPr>
                <w:rStyle w:val="Hyperlink"/>
                <w:noProof/>
              </w:rPr>
              <w:t>Narrativa</w:t>
            </w:r>
            <w:r w:rsidR="00DF6326">
              <w:rPr>
                <w:noProof/>
                <w:webHidden/>
              </w:rPr>
              <w:tab/>
            </w:r>
            <w:r w:rsidR="00DF6326">
              <w:rPr>
                <w:noProof/>
                <w:webHidden/>
              </w:rPr>
              <w:fldChar w:fldCharType="begin"/>
            </w:r>
            <w:r w:rsidR="00DF6326">
              <w:rPr>
                <w:noProof/>
                <w:webHidden/>
              </w:rPr>
              <w:instrText xml:space="preserve"> PAGEREF _Toc190766599 \h </w:instrText>
            </w:r>
            <w:r w:rsidR="00DF6326">
              <w:rPr>
                <w:noProof/>
                <w:webHidden/>
              </w:rPr>
            </w:r>
            <w:r w:rsidR="00DF6326">
              <w:rPr>
                <w:noProof/>
                <w:webHidden/>
              </w:rPr>
              <w:fldChar w:fldCharType="separate"/>
            </w:r>
            <w:r w:rsidR="00DF6326">
              <w:rPr>
                <w:noProof/>
                <w:webHidden/>
              </w:rPr>
              <w:t>1</w:t>
            </w:r>
            <w:r w:rsidR="00DF6326">
              <w:rPr>
                <w:noProof/>
                <w:webHidden/>
              </w:rPr>
              <w:fldChar w:fldCharType="end"/>
            </w:r>
          </w:hyperlink>
        </w:p>
        <w:p w14:paraId="19BF95C0" w14:textId="32784BDA" w:rsidR="00DF6326" w:rsidRDefault="00DF6326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0" w:history="1">
            <w:r w:rsidRPr="00AF5C1E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A636" w14:textId="5F168099" w:rsidR="00DF6326" w:rsidRDefault="00DF6326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1" w:history="1">
            <w:r w:rsidR="00870CBF">
              <w:rPr>
                <w:rStyle w:val="Hyperlink"/>
                <w:noProof/>
              </w:rPr>
              <w:t>2</w:t>
            </w:r>
            <w:r w:rsidRPr="00AF5C1E">
              <w:rPr>
                <w:rStyle w:val="Hyperlink"/>
                <w:noProof/>
              </w:rPr>
              <w:t xml:space="preserve">.- </w:t>
            </w:r>
            <w:r w:rsidR="00870CBF">
              <w:rPr>
                <w:rStyle w:val="Hyperlink"/>
                <w:noProof/>
              </w:rPr>
              <w:t>Consultar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600C" w14:textId="7CA9BC43" w:rsidR="00DF6326" w:rsidRDefault="00DF6326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2" w:history="1">
            <w:r w:rsidRPr="00AF5C1E">
              <w:rPr>
                <w:rStyle w:val="Hyperlink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A4EB" w14:textId="4884D5BD" w:rsidR="00DF6326" w:rsidRDefault="00DF6326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3" w:history="1">
            <w:r w:rsidRPr="00AF5C1E">
              <w:rPr>
                <w:rStyle w:val="Hyperlink"/>
                <w:noProof/>
              </w:rPr>
              <w:t>Flujos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AF40" w14:textId="4F1E2B01" w:rsidR="00DF6326" w:rsidRDefault="00DF6326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4" w:history="1">
            <w:r w:rsidRPr="00AF5C1E">
              <w:rPr>
                <w:rStyle w:val="Hyperlink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08F6" w14:textId="162E9B13" w:rsidR="00DF6326" w:rsidRDefault="00DF6326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5" w:history="1">
            <w:r w:rsidRPr="00AF5C1E">
              <w:rPr>
                <w:rStyle w:val="Hyperlink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8F9F" w14:textId="3FEF632E" w:rsidR="00DF6326" w:rsidRDefault="00DF6326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6" w:history="1">
            <w:r w:rsidRPr="00AF5C1E">
              <w:rPr>
                <w:rStyle w:val="Hyperlink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A0D3" w14:textId="722F2F3D" w:rsidR="00DF6326" w:rsidRDefault="00DF6326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7" w:history="1">
            <w:r w:rsidRPr="00AF5C1E">
              <w:rPr>
                <w:rStyle w:val="Hyperlink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A53A" w14:textId="5464BD1D" w:rsidR="00DF6326" w:rsidRDefault="00DF6326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90766608" w:history="1">
            <w:r w:rsidRPr="00AF5C1E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303B" w14:textId="290C9576" w:rsidR="005724B3" w:rsidRPr="005724B3" w:rsidRDefault="00EC73B6" w:rsidP="008E1A3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Start w:id="0" w:name="_Toc144987205" w:displacedByCustomXml="prev"/>
    <w:bookmarkStart w:id="1" w:name="_Toc144987250" w:displacedByCustomXml="prev"/>
    <w:bookmarkStart w:id="2" w:name="_Toc144987282" w:displacedByCustomXml="prev"/>
    <w:bookmarkStart w:id="3" w:name="_Toc144988164" w:displacedByCustomXml="prev"/>
    <w:bookmarkStart w:id="4" w:name="_Toc144993876" w:displacedByCustomXml="prev"/>
    <w:bookmarkStart w:id="5" w:name="_Toc144987207" w:displacedByCustomXml="prev"/>
    <w:bookmarkStart w:id="6" w:name="_Toc144987252" w:displacedByCustomXml="prev"/>
    <w:bookmarkStart w:id="7" w:name="_Toc144987284" w:displacedByCustomXml="prev"/>
    <w:bookmarkStart w:id="8" w:name="_Toc144988166" w:displacedByCustomXml="prev"/>
    <w:p w14:paraId="095B4966" w14:textId="77777777" w:rsidR="005724B3" w:rsidRDefault="005724B3" w:rsidP="008E1A34"/>
    <w:p w14:paraId="0E1B96E3" w14:textId="77777777" w:rsidR="008E1A34" w:rsidRDefault="008E1A34" w:rsidP="008E1A34">
      <w:pPr>
        <w:sectPr w:rsidR="008E1A34" w:rsidSect="00F60BFF">
          <w:headerReference w:type="default" r:id="rId12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3784B38" w14:textId="77777777" w:rsidR="004946FD" w:rsidRDefault="00877122" w:rsidP="004946FD">
      <w:pPr>
        <w:pStyle w:val="Heading1"/>
      </w:pPr>
      <w:bookmarkStart w:id="9" w:name="_Toc414900849"/>
      <w:bookmarkStart w:id="10" w:name="_Toc190766599"/>
      <w:bookmarkEnd w:id="4"/>
      <w:bookmarkEnd w:id="3"/>
      <w:bookmarkEnd w:id="2"/>
      <w:bookmarkEnd w:id="1"/>
      <w:bookmarkEnd w:id="0"/>
      <w:r>
        <w:lastRenderedPageBreak/>
        <w:t>Narrativa</w:t>
      </w:r>
      <w:bookmarkStart w:id="11" w:name="_Toc189571643"/>
      <w:bookmarkEnd w:id="8"/>
      <w:bookmarkEnd w:id="7"/>
      <w:bookmarkEnd w:id="6"/>
      <w:bookmarkEnd w:id="5"/>
      <w:bookmarkEnd w:id="9"/>
      <w:bookmarkEnd w:id="10"/>
    </w:p>
    <w:p w14:paraId="48EA8B7E" w14:textId="1C5D9617" w:rsidR="004946FD" w:rsidRPr="00DF6326" w:rsidRDefault="00FA38CB" w:rsidP="00691E1B">
      <w:pPr>
        <w:jc w:val="both"/>
        <w:rPr>
          <w:i/>
          <w:iCs/>
        </w:rPr>
      </w:pPr>
      <w:r>
        <w:rPr>
          <w:i/>
          <w:iCs/>
        </w:rPr>
        <w:t xml:space="preserve">Se hace en una búsqueda para recopilar datos de todas las citas con el nombre dado y se muestra la información de la </w:t>
      </w:r>
      <w:proofErr w:type="spellStart"/>
      <w:r>
        <w:rPr>
          <w:i/>
          <w:iCs/>
        </w:rPr>
        <w:t>busqueda</w:t>
      </w:r>
      <w:proofErr w:type="spellEnd"/>
    </w:p>
    <w:p w14:paraId="68F64D0B" w14:textId="77777777" w:rsidR="00877122" w:rsidRDefault="00C7486F" w:rsidP="00877122">
      <w:pPr>
        <w:pStyle w:val="Heading1"/>
      </w:pPr>
      <w:bookmarkStart w:id="12" w:name="_Toc414900850"/>
      <w:bookmarkStart w:id="13" w:name="_Toc190766600"/>
      <w:r>
        <w:t>Caso</w:t>
      </w:r>
      <w:r w:rsidR="00691E1B">
        <w:t>s</w:t>
      </w:r>
      <w:r>
        <w:t xml:space="preserve"> de </w:t>
      </w:r>
      <w:r w:rsidR="00DB69D1">
        <w:t>u</w:t>
      </w:r>
      <w:r>
        <w:t>so</w:t>
      </w:r>
      <w:bookmarkEnd w:id="12"/>
      <w:bookmarkEnd w:id="13"/>
    </w:p>
    <w:bookmarkEnd w:id="11"/>
    <w:p w14:paraId="4BF68AE4" w14:textId="77777777" w:rsidR="00DA7509" w:rsidRPr="007F6AE3" w:rsidRDefault="00DA7509" w:rsidP="00DA750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67"/>
        <w:gridCol w:w="826"/>
        <w:gridCol w:w="114"/>
        <w:gridCol w:w="547"/>
        <w:gridCol w:w="709"/>
        <w:gridCol w:w="1248"/>
        <w:gridCol w:w="563"/>
        <w:gridCol w:w="3694"/>
        <w:gridCol w:w="1128"/>
      </w:tblGrid>
      <w:tr w:rsidR="000A3BC2" w:rsidRPr="004E5A02" w14:paraId="1B9E48A6" w14:textId="77777777" w:rsidTr="00195BA3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3B3C3F" w14:textId="77777777" w:rsidR="000A3BC2" w:rsidRPr="00077FC4" w:rsidRDefault="000A3BC2" w:rsidP="000A3BC2">
            <w:pPr>
              <w:rPr>
                <w:b/>
              </w:rPr>
            </w:pPr>
            <w:r w:rsidRPr="00077FC4">
              <w:rPr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7831A8D" w14:textId="10B35D15" w:rsidR="000A3BC2" w:rsidRPr="004E5A02" w:rsidRDefault="00870CBF" w:rsidP="000A3BC2">
            <w:pPr>
              <w:pStyle w:val="Heading2"/>
              <w:spacing w:after="240"/>
            </w:pPr>
            <w:r>
              <w:t>2. Consultar Citas</w:t>
            </w:r>
          </w:p>
        </w:tc>
      </w:tr>
      <w:tr w:rsidR="00DA7509" w:rsidRPr="004E5A02" w14:paraId="50FFF793" w14:textId="77777777" w:rsidTr="00195BA3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14:paraId="2255CF57" w14:textId="77777777" w:rsidR="00DA7509" w:rsidRPr="00372F1B" w:rsidRDefault="00DA7509" w:rsidP="004E5A02">
            <w:pPr>
              <w:rPr>
                <w:b/>
              </w:rPr>
            </w:pPr>
            <w:r w:rsidRPr="00372F1B">
              <w:rPr>
                <w:b/>
              </w:rPr>
              <w:t>Diagrama</w:t>
            </w:r>
            <w:r w:rsidR="000A3BC2" w:rsidRPr="00372F1B">
              <w:rPr>
                <w:b/>
              </w:rPr>
              <w:t>:</w:t>
            </w:r>
          </w:p>
        </w:tc>
      </w:tr>
      <w:tr w:rsidR="00DA7509" w:rsidRPr="004E5A02" w14:paraId="7F33EB6D" w14:textId="77777777" w:rsidTr="00B40123">
        <w:trPr>
          <w:trHeight w:hRule="exact" w:val="5268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14:paraId="06C99A5F" w14:textId="3DA450A1" w:rsidR="00DA7509" w:rsidRPr="004E5A02" w:rsidRDefault="00B40123" w:rsidP="005B5E7B">
            <w:pPr>
              <w:jc w:val="center"/>
            </w:pPr>
            <w:r w:rsidRPr="00B40123">
              <w:drawing>
                <wp:inline distT="0" distB="0" distL="0" distR="0" wp14:anchorId="63B6114C" wp14:editId="782EFEDA">
                  <wp:extent cx="4714875" cy="2999554"/>
                  <wp:effectExtent l="0" t="0" r="0" b="0"/>
                  <wp:docPr id="1561607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6076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766" cy="302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509" w:rsidRPr="004E5A02" w14:paraId="56D3E3BE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DBA84A" w14:textId="77777777" w:rsidR="00DA7509" w:rsidRPr="00077FC4" w:rsidRDefault="00DA7509" w:rsidP="00372F1B">
            <w:pPr>
              <w:pStyle w:val="Heading3"/>
              <w:spacing w:before="0"/>
            </w:pPr>
            <w:bookmarkStart w:id="14" w:name="_Toc414900852"/>
            <w:bookmarkStart w:id="15" w:name="_Toc190766602"/>
            <w:r w:rsidRPr="00077FC4">
              <w:t>Definición</w:t>
            </w:r>
            <w:bookmarkEnd w:id="14"/>
            <w:bookmarkEnd w:id="15"/>
          </w:p>
        </w:tc>
      </w:tr>
      <w:tr w:rsidR="00DA7509" w:rsidRPr="004E5A02" w14:paraId="33A4E671" w14:textId="77777777" w:rsidTr="00195BA3">
        <w:tc>
          <w:tcPr>
            <w:tcW w:w="2054" w:type="dxa"/>
            <w:gridSpan w:val="4"/>
          </w:tcPr>
          <w:p w14:paraId="19D4C718" w14:textId="77777777" w:rsidR="00DA7509" w:rsidRPr="00077FC4" w:rsidRDefault="009E7CE7" w:rsidP="004E5A02">
            <w:pPr>
              <w:rPr>
                <w:b/>
              </w:rPr>
            </w:pPr>
            <w:r w:rsidRPr="00077FC4">
              <w:rPr>
                <w:b/>
              </w:rPr>
              <w:t>Actores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2E699BF" w14:textId="52E54A4A" w:rsidR="00DA7509" w:rsidRPr="00B40123" w:rsidRDefault="00B40123" w:rsidP="00B65E0D">
            <w:pPr>
              <w:jc w:val="both"/>
              <w:rPr>
                <w:lang w:val="en-US"/>
              </w:rPr>
            </w:pPr>
            <w:r>
              <w:t>Doctor y Usuario</w:t>
            </w:r>
          </w:p>
        </w:tc>
      </w:tr>
      <w:tr w:rsidR="00DA7509" w:rsidRPr="004E5A02" w14:paraId="66077710" w14:textId="77777777" w:rsidTr="00195BA3">
        <w:tc>
          <w:tcPr>
            <w:tcW w:w="2054" w:type="dxa"/>
            <w:gridSpan w:val="4"/>
          </w:tcPr>
          <w:p w14:paraId="58293D6A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14:paraId="4125E679" w14:textId="11861A4A" w:rsidR="00DA7509" w:rsidRPr="004E5A02" w:rsidRDefault="00B40123" w:rsidP="00B65E0D">
            <w:pPr>
              <w:jc w:val="both"/>
            </w:pPr>
            <w:r>
              <w:t xml:space="preserve">Se implementa una búsqueda </w:t>
            </w:r>
            <w:r w:rsidR="00B8222E">
              <w:t>de</w:t>
            </w:r>
            <w:r>
              <w:t xml:space="preserve"> citas </w:t>
            </w:r>
            <w:r w:rsidR="00B8222E">
              <w:t>para doctores y usuarios, se solicita la búsqueda por nombre del paciente o del doctor</w:t>
            </w:r>
          </w:p>
        </w:tc>
      </w:tr>
      <w:tr w:rsidR="00DA7509" w:rsidRPr="004E5A02" w14:paraId="2297F9E5" w14:textId="77777777" w:rsidTr="00195BA3">
        <w:tc>
          <w:tcPr>
            <w:tcW w:w="2054" w:type="dxa"/>
            <w:gridSpan w:val="4"/>
          </w:tcPr>
          <w:p w14:paraId="476F891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14:paraId="1CEBF162" w14:textId="7D11B8B0" w:rsidR="00DA7509" w:rsidRPr="004E5A02" w:rsidRDefault="00B8222E" w:rsidP="00B65E0D">
            <w:pPr>
              <w:jc w:val="both"/>
            </w:pPr>
            <w:r>
              <w:t>Búsqueda por paciente o por medico a través de la base de datos</w:t>
            </w:r>
          </w:p>
        </w:tc>
      </w:tr>
      <w:tr w:rsidR="00DA7509" w:rsidRPr="004E5A02" w14:paraId="373D968E" w14:textId="77777777" w:rsidTr="00195BA3">
        <w:tc>
          <w:tcPr>
            <w:tcW w:w="2054" w:type="dxa"/>
            <w:gridSpan w:val="4"/>
          </w:tcPr>
          <w:p w14:paraId="3B5A8FFF" w14:textId="77777777" w:rsidR="00DA7509" w:rsidRPr="00077FC4" w:rsidRDefault="004E5A02" w:rsidP="004E5A02">
            <w:pPr>
              <w:rPr>
                <w:b/>
              </w:rPr>
            </w:pPr>
            <w:r w:rsidRPr="00077FC4">
              <w:rPr>
                <w:b/>
              </w:rPr>
              <w:t>Pos condiciones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C530042" w14:textId="20DD3A50" w:rsidR="00DA7509" w:rsidRPr="004E5A02" w:rsidRDefault="00B8222E" w:rsidP="00B65E0D">
            <w:pPr>
              <w:jc w:val="both"/>
            </w:pPr>
            <w:r>
              <w:t>La búsqueda fue hecha en la base de datos y muestra la información</w:t>
            </w:r>
          </w:p>
        </w:tc>
      </w:tr>
      <w:tr w:rsidR="00454D53" w:rsidRPr="004E5A02" w14:paraId="0533460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E65883B" w14:textId="0515C892" w:rsidR="00454D53" w:rsidRPr="00077FC4" w:rsidRDefault="00454D53" w:rsidP="004E5A0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342" w:type="dxa"/>
            <w:gridSpan w:val="5"/>
          </w:tcPr>
          <w:p w14:paraId="08281827" w14:textId="1F54534B" w:rsidR="00454D53" w:rsidRPr="004E5A02" w:rsidRDefault="00B8222E" w:rsidP="004E5A02">
            <w:r>
              <w:t>No hay casos de uso relacionados</w:t>
            </w:r>
            <w:r w:rsidR="00DF6326">
              <w:t xml:space="preserve"> </w:t>
            </w:r>
          </w:p>
        </w:tc>
      </w:tr>
      <w:tr w:rsidR="00DA7509" w:rsidRPr="004E5A02" w14:paraId="763010B8" w14:textId="77777777" w:rsidTr="00195BA3">
        <w:trPr>
          <w:trHeight w:val="240"/>
        </w:trPr>
        <w:tc>
          <w:tcPr>
            <w:tcW w:w="2054" w:type="dxa"/>
            <w:gridSpan w:val="4"/>
          </w:tcPr>
          <w:p w14:paraId="3A8287F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14:paraId="3CA73885" w14:textId="12237659" w:rsidR="00DA7509" w:rsidRPr="004E5A02" w:rsidRDefault="00B8222E" w:rsidP="005B5E7B">
            <w:r>
              <w:t>23</w:t>
            </w:r>
            <w:r w:rsidR="00A66D8F">
              <w:t>/</w:t>
            </w:r>
            <w:r>
              <w:t>02</w:t>
            </w:r>
            <w:r w:rsidR="00A66D8F">
              <w:t>/</w:t>
            </w:r>
            <w:r w:rsidR="00454D53">
              <w:t>2025</w:t>
            </w:r>
          </w:p>
        </w:tc>
      </w:tr>
      <w:tr w:rsidR="00DA7509" w:rsidRPr="004E5A02" w14:paraId="77CC929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CFE4AD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14:paraId="328A1ECE" w14:textId="70BDBCC7" w:rsidR="00DA7509" w:rsidRPr="004E5A02" w:rsidRDefault="00B8222E" w:rsidP="004E5A02">
            <w:r>
              <w:t>23</w:t>
            </w:r>
            <w:r w:rsidR="00454D53">
              <w:t>/</w:t>
            </w:r>
            <w:r>
              <w:t>02</w:t>
            </w:r>
            <w:r w:rsidR="00454D53">
              <w:t>/2025</w:t>
            </w:r>
          </w:p>
        </w:tc>
      </w:tr>
      <w:tr w:rsidR="00691E1B" w:rsidRPr="004E5A02" w14:paraId="606D4362" w14:textId="77777777" w:rsidTr="009E7179">
        <w:trPr>
          <w:trHeight w:hRule="exact" w:val="2084"/>
        </w:trPr>
        <w:tc>
          <w:tcPr>
            <w:tcW w:w="9396" w:type="dxa"/>
            <w:gridSpan w:val="9"/>
            <w:vAlign w:val="center"/>
          </w:tcPr>
          <w:p w14:paraId="7E215956" w14:textId="281B9206" w:rsidR="009E7179" w:rsidRPr="009E7179" w:rsidRDefault="00691E1B" w:rsidP="009E7179">
            <w:pPr>
              <w:pStyle w:val="Heading3"/>
              <w:spacing w:before="0"/>
            </w:pPr>
            <w:bookmarkStart w:id="16" w:name="_Toc414900853"/>
            <w:bookmarkStart w:id="17" w:name="_Toc190766603"/>
            <w:r>
              <w:lastRenderedPageBreak/>
              <w:t>Flujos</w:t>
            </w:r>
            <w:bookmarkEnd w:id="16"/>
            <w:bookmarkEnd w:id="17"/>
          </w:p>
        </w:tc>
      </w:tr>
      <w:tr w:rsidR="00691E1B" w:rsidRPr="004E5A02" w14:paraId="697B4C49" w14:textId="77777777" w:rsidTr="00195BA3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14:paraId="5ABEEC47" w14:textId="50F7A13E" w:rsidR="00691E1B" w:rsidRDefault="00C75463" w:rsidP="00C75463">
            <w:pPr>
              <w:pStyle w:val="Heading4"/>
              <w:spacing w:before="0"/>
            </w:pPr>
            <w:bookmarkStart w:id="18" w:name="_Toc414900854"/>
            <w:r>
              <w:t>Flujo Básico:</w:t>
            </w:r>
            <w:bookmarkEnd w:id="18"/>
            <w:r>
              <w:t xml:space="preserve"> </w:t>
            </w:r>
          </w:p>
        </w:tc>
      </w:tr>
      <w:tr w:rsidR="00954CCD" w:rsidRPr="00445A0E" w14:paraId="79D004D5" w14:textId="77777777" w:rsidTr="00195BA3">
        <w:trPr>
          <w:trHeight w:val="240"/>
        </w:trPr>
        <w:tc>
          <w:tcPr>
            <w:tcW w:w="4011" w:type="dxa"/>
            <w:gridSpan w:val="6"/>
          </w:tcPr>
          <w:p w14:paraId="3A2A8D52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14:paraId="0D7C65D9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28" w:type="dxa"/>
          </w:tcPr>
          <w:p w14:paraId="785BEE40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Excepción</w:t>
            </w:r>
          </w:p>
        </w:tc>
      </w:tr>
      <w:tr w:rsidR="0035507B" w:rsidRPr="00445A0E" w14:paraId="45A51E2E" w14:textId="77777777" w:rsidTr="00195BA3">
        <w:trPr>
          <w:trHeight w:val="240"/>
        </w:trPr>
        <w:tc>
          <w:tcPr>
            <w:tcW w:w="567" w:type="dxa"/>
          </w:tcPr>
          <w:p w14:paraId="3C565BAF" w14:textId="7319E661" w:rsidR="008B75FF" w:rsidRPr="0035507B" w:rsidRDefault="008B75FF" w:rsidP="008B75FF">
            <w:pPr>
              <w:jc w:val="center"/>
            </w:pPr>
            <w:r>
              <w:t>1</w:t>
            </w:r>
          </w:p>
        </w:tc>
        <w:tc>
          <w:tcPr>
            <w:tcW w:w="3444" w:type="dxa"/>
            <w:gridSpan w:val="5"/>
          </w:tcPr>
          <w:p w14:paraId="58082F99" w14:textId="57CCD8AF" w:rsidR="0035507B" w:rsidRPr="0035507B" w:rsidRDefault="008B75FF" w:rsidP="00984F6A">
            <w:pPr>
              <w:jc w:val="both"/>
            </w:pPr>
            <w:r>
              <w:t>Solicitar a la base de datos una búsqueda realizada por el usuario</w:t>
            </w:r>
          </w:p>
        </w:tc>
        <w:tc>
          <w:tcPr>
            <w:tcW w:w="563" w:type="dxa"/>
          </w:tcPr>
          <w:p w14:paraId="4D16F76B" w14:textId="36CAA6CC" w:rsidR="0035507B" w:rsidRPr="0035507B" w:rsidRDefault="008B75FF" w:rsidP="0035507B">
            <w:pPr>
              <w:jc w:val="center"/>
            </w:pPr>
            <w:r>
              <w:t>2</w:t>
            </w:r>
          </w:p>
        </w:tc>
        <w:tc>
          <w:tcPr>
            <w:tcW w:w="3694" w:type="dxa"/>
          </w:tcPr>
          <w:p w14:paraId="051EA0DC" w14:textId="053B4619" w:rsidR="00984F6A" w:rsidRPr="0035507B" w:rsidRDefault="008B75FF" w:rsidP="00CC25D9">
            <w:pPr>
              <w:jc w:val="both"/>
            </w:pPr>
            <w:r>
              <w:t>Despliegue de citas por el nombre ingresado</w:t>
            </w:r>
          </w:p>
        </w:tc>
        <w:tc>
          <w:tcPr>
            <w:tcW w:w="1128" w:type="dxa"/>
          </w:tcPr>
          <w:p w14:paraId="236313A6" w14:textId="77777777" w:rsidR="0035507B" w:rsidRDefault="008B75FF" w:rsidP="0035507B">
            <w:pPr>
              <w:jc w:val="center"/>
            </w:pPr>
            <w:r>
              <w:t>E1</w:t>
            </w:r>
          </w:p>
          <w:p w14:paraId="60C956FB" w14:textId="77777777" w:rsidR="008B75FF" w:rsidRDefault="008B75FF" w:rsidP="0035507B">
            <w:pPr>
              <w:jc w:val="center"/>
            </w:pPr>
            <w:r>
              <w:t>E2</w:t>
            </w:r>
          </w:p>
          <w:p w14:paraId="292A54A4" w14:textId="77777777" w:rsidR="008B75FF" w:rsidRDefault="008B75FF" w:rsidP="0035507B">
            <w:pPr>
              <w:jc w:val="center"/>
            </w:pPr>
            <w:r>
              <w:t>R1</w:t>
            </w:r>
          </w:p>
          <w:p w14:paraId="030DDB5D" w14:textId="41F4CFE6" w:rsidR="008B75FF" w:rsidRPr="0035507B" w:rsidRDefault="008B75FF" w:rsidP="0035507B">
            <w:pPr>
              <w:jc w:val="center"/>
            </w:pPr>
            <w:r>
              <w:t>R2</w:t>
            </w:r>
          </w:p>
        </w:tc>
      </w:tr>
      <w:tr w:rsidR="005C279F" w:rsidRPr="00445A0E" w14:paraId="3B58E634" w14:textId="77777777" w:rsidTr="00195BA3">
        <w:trPr>
          <w:trHeight w:val="240"/>
        </w:trPr>
        <w:tc>
          <w:tcPr>
            <w:tcW w:w="567" w:type="dxa"/>
          </w:tcPr>
          <w:p w14:paraId="33537F21" w14:textId="64AD0B28" w:rsidR="005C279F" w:rsidRDefault="005C279F" w:rsidP="0035507B">
            <w:pPr>
              <w:jc w:val="center"/>
            </w:pPr>
          </w:p>
        </w:tc>
        <w:tc>
          <w:tcPr>
            <w:tcW w:w="3444" w:type="dxa"/>
            <w:gridSpan w:val="5"/>
          </w:tcPr>
          <w:p w14:paraId="2540DBCC" w14:textId="45110E18" w:rsidR="009E7179" w:rsidRDefault="009E7179" w:rsidP="00DB3738">
            <w:pPr>
              <w:jc w:val="both"/>
            </w:pPr>
          </w:p>
        </w:tc>
        <w:tc>
          <w:tcPr>
            <w:tcW w:w="563" w:type="dxa"/>
          </w:tcPr>
          <w:p w14:paraId="443CED89" w14:textId="449A88A6" w:rsidR="005C279F" w:rsidRDefault="005C279F" w:rsidP="0035507B">
            <w:pPr>
              <w:jc w:val="center"/>
            </w:pPr>
          </w:p>
        </w:tc>
        <w:tc>
          <w:tcPr>
            <w:tcW w:w="3694" w:type="dxa"/>
          </w:tcPr>
          <w:p w14:paraId="70718519" w14:textId="58AF756E" w:rsidR="009E7233" w:rsidRDefault="009E7233" w:rsidP="009E7233">
            <w:pPr>
              <w:jc w:val="both"/>
            </w:pPr>
          </w:p>
        </w:tc>
        <w:tc>
          <w:tcPr>
            <w:tcW w:w="1128" w:type="dxa"/>
          </w:tcPr>
          <w:p w14:paraId="4E0BF23D" w14:textId="2C085CE8" w:rsidR="009E7233" w:rsidRDefault="009E7233" w:rsidP="00DF6326">
            <w:pPr>
              <w:jc w:val="center"/>
            </w:pPr>
          </w:p>
        </w:tc>
      </w:tr>
      <w:tr w:rsidR="00DB3738" w:rsidRPr="00445A0E" w14:paraId="35CFEF70" w14:textId="77777777" w:rsidTr="00195BA3">
        <w:trPr>
          <w:trHeight w:val="240"/>
        </w:trPr>
        <w:tc>
          <w:tcPr>
            <w:tcW w:w="567" w:type="dxa"/>
          </w:tcPr>
          <w:p w14:paraId="3A8E0FEC" w14:textId="77777777" w:rsidR="00DB3738" w:rsidRDefault="00DB3738" w:rsidP="0035507B">
            <w:pPr>
              <w:jc w:val="center"/>
            </w:pPr>
          </w:p>
        </w:tc>
        <w:tc>
          <w:tcPr>
            <w:tcW w:w="3444" w:type="dxa"/>
            <w:gridSpan w:val="5"/>
          </w:tcPr>
          <w:p w14:paraId="7705B177" w14:textId="77777777" w:rsidR="00DB3738" w:rsidRDefault="00DB3738" w:rsidP="00DB3738">
            <w:pPr>
              <w:jc w:val="both"/>
            </w:pPr>
          </w:p>
        </w:tc>
        <w:tc>
          <w:tcPr>
            <w:tcW w:w="563" w:type="dxa"/>
          </w:tcPr>
          <w:p w14:paraId="30760F2D" w14:textId="777930E7" w:rsidR="00DB3738" w:rsidRDefault="00DB3738" w:rsidP="0035507B">
            <w:pPr>
              <w:jc w:val="center"/>
            </w:pPr>
          </w:p>
        </w:tc>
        <w:tc>
          <w:tcPr>
            <w:tcW w:w="3694" w:type="dxa"/>
          </w:tcPr>
          <w:p w14:paraId="3C310F62" w14:textId="32617417" w:rsidR="00DB3738" w:rsidRDefault="00DB3738" w:rsidP="00984F6A">
            <w:pPr>
              <w:jc w:val="both"/>
            </w:pPr>
          </w:p>
        </w:tc>
        <w:tc>
          <w:tcPr>
            <w:tcW w:w="1128" w:type="dxa"/>
          </w:tcPr>
          <w:p w14:paraId="4127FADE" w14:textId="245A2C47" w:rsidR="00DB3738" w:rsidRDefault="00DB3738" w:rsidP="00DB3738">
            <w:pPr>
              <w:jc w:val="center"/>
            </w:pPr>
          </w:p>
        </w:tc>
      </w:tr>
      <w:tr w:rsidR="000A3BC2" w:rsidRPr="004E5A02" w14:paraId="710DDD8C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217EE5" w14:textId="77777777" w:rsidR="000A3BC2" w:rsidRDefault="000A3BC2" w:rsidP="000A3BC2">
            <w:pPr>
              <w:pStyle w:val="Heading3"/>
              <w:spacing w:before="0"/>
            </w:pPr>
            <w:bookmarkStart w:id="19" w:name="_Toc414900855"/>
            <w:bookmarkStart w:id="20" w:name="_Toc190766604"/>
            <w:r w:rsidRPr="00C7486F">
              <w:t>Excepciones</w:t>
            </w:r>
            <w:bookmarkEnd w:id="19"/>
            <w:bookmarkEnd w:id="20"/>
          </w:p>
        </w:tc>
      </w:tr>
      <w:tr w:rsidR="000A3BC2" w:rsidRPr="00445A0E" w14:paraId="0EE26613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BF93334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E28BB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1FDD7BC8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Respuesta del sistema</w:t>
            </w:r>
          </w:p>
        </w:tc>
      </w:tr>
      <w:tr w:rsidR="005C279F" w:rsidRPr="004E5A02" w14:paraId="35CA3E1F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6C139" w14:textId="235A2BF2" w:rsidR="005C279F" w:rsidRDefault="008B75FF" w:rsidP="0015555C">
            <w:pPr>
              <w:jc w:val="center"/>
            </w:pPr>
            <w:r>
              <w:t>E1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F915B" w14:textId="07AA5D47" w:rsidR="005C279F" w:rsidRDefault="008B75FF" w:rsidP="008B75FF">
            <w:pPr>
              <w:jc w:val="center"/>
            </w:pPr>
            <w:r w:rsidRPr="008B75FF">
              <w:t>Desconexión</w:t>
            </w:r>
            <w:r>
              <w:t xml:space="preserve"> </w:t>
            </w:r>
            <w:r w:rsidRPr="008B75FF">
              <w:t>con la BD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4232E6BA" w14:textId="0A7D45E7" w:rsidR="005C279F" w:rsidRDefault="008B75FF" w:rsidP="00DF6326">
            <w:pPr>
              <w:jc w:val="both"/>
            </w:pPr>
            <w:r w:rsidRPr="008B75FF">
              <w:t xml:space="preserve">“Se perdió la conexión con la Base de datos, consulta con tu </w:t>
            </w:r>
            <w:r w:rsidRPr="008B75FF">
              <w:t>administrador</w:t>
            </w:r>
            <w:r w:rsidRPr="008B75FF">
              <w:t xml:space="preserve"> de red y vuelve a intentar”</w:t>
            </w:r>
          </w:p>
        </w:tc>
      </w:tr>
      <w:tr w:rsidR="008B75FF" w:rsidRPr="004E5A02" w14:paraId="639766A1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DC8F80F" w14:textId="77FF7B2C" w:rsidR="008B75FF" w:rsidRDefault="008B75FF" w:rsidP="0015555C">
            <w:pPr>
              <w:jc w:val="center"/>
            </w:pPr>
            <w:r>
              <w:t>E2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E130D7" w14:textId="75249F7F" w:rsidR="008B75FF" w:rsidRPr="008B75FF" w:rsidRDefault="008B75FF" w:rsidP="008B75FF">
            <w:pPr>
              <w:jc w:val="center"/>
            </w:pPr>
            <w:r>
              <w:t xml:space="preserve">Servidor caído 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71B7655" w14:textId="2E71F286" w:rsidR="008B75FF" w:rsidRPr="008B75FF" w:rsidRDefault="008B75FF" w:rsidP="00DF6326">
            <w:pPr>
              <w:jc w:val="both"/>
            </w:pPr>
            <w:r>
              <w:t>“Se perdió la conexión con el servidor, por favor verificarlo con un administrador”</w:t>
            </w:r>
          </w:p>
        </w:tc>
      </w:tr>
      <w:tr w:rsidR="00195BA3" w:rsidRPr="004E5A02" w14:paraId="0B054863" w14:textId="77777777" w:rsidTr="00A76678">
        <w:trPr>
          <w:trHeight w:val="240"/>
        </w:trPr>
        <w:tc>
          <w:tcPr>
            <w:tcW w:w="9396" w:type="dxa"/>
            <w:gridSpan w:val="9"/>
          </w:tcPr>
          <w:p w14:paraId="19FC9C4F" w14:textId="62D04F09" w:rsidR="00195BA3" w:rsidRPr="00195BA3" w:rsidRDefault="00195BA3" w:rsidP="00195BA3">
            <w:pPr>
              <w:pStyle w:val="Heading3"/>
            </w:pPr>
            <w:bookmarkStart w:id="21" w:name="_Toc190766605"/>
            <w:r>
              <w:t>Errores</w:t>
            </w:r>
            <w:bookmarkEnd w:id="21"/>
            <w:r>
              <w:t xml:space="preserve"> </w:t>
            </w:r>
          </w:p>
        </w:tc>
      </w:tr>
      <w:tr w:rsidR="00195BA3" w:rsidRPr="004E5A02" w14:paraId="6876A669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172E131B" w14:textId="0B7E71A4" w:rsidR="00195BA3" w:rsidRPr="00195BA3" w:rsidRDefault="00195BA3" w:rsidP="00D475DA">
            <w:pPr>
              <w:jc w:val="center"/>
              <w:rPr>
                <w:b/>
              </w:rPr>
            </w:pPr>
            <w:r w:rsidRPr="00195BA3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9FAAEE" w14:textId="0CDA5628" w:rsidR="00195BA3" w:rsidRPr="00195BA3" w:rsidRDefault="00195BA3" w:rsidP="000A3BC2">
            <w:pPr>
              <w:rPr>
                <w:b/>
              </w:rPr>
            </w:pPr>
            <w:r w:rsidRPr="00195BA3">
              <w:rPr>
                <w:b/>
              </w:rPr>
              <w:t>Nombres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16D482C" w14:textId="2F27EB23" w:rsidR="00195BA3" w:rsidRPr="00195BA3" w:rsidRDefault="00195BA3" w:rsidP="0035507B">
            <w:pPr>
              <w:jc w:val="both"/>
              <w:rPr>
                <w:b/>
              </w:rPr>
            </w:pPr>
            <w:r w:rsidRPr="00195BA3">
              <w:rPr>
                <w:b/>
              </w:rPr>
              <w:t>Respuesta del sistema</w:t>
            </w:r>
          </w:p>
        </w:tc>
      </w:tr>
      <w:tr w:rsidR="005C279F" w:rsidRPr="004E5A02" w14:paraId="07180ED2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70FA2B24" w14:textId="20F384D3" w:rsidR="005C279F" w:rsidRDefault="00B8222E" w:rsidP="0015555C">
            <w:pPr>
              <w:jc w:val="center"/>
            </w:pPr>
            <w:r>
              <w:t>R1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560481" w14:textId="39E22DEF" w:rsidR="005C279F" w:rsidRDefault="00B8222E" w:rsidP="0015555C">
            <w:r>
              <w:t>Nombre no encontrado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6F7AF98" w14:textId="10F8588A" w:rsidR="005C279F" w:rsidRDefault="00B8222E" w:rsidP="0015555C">
            <w:pPr>
              <w:jc w:val="both"/>
            </w:pPr>
            <w:r>
              <w:t>“No se ha encontrado el nombre, verifica el nombre”</w:t>
            </w:r>
          </w:p>
        </w:tc>
      </w:tr>
      <w:tr w:rsidR="005C279F" w:rsidRPr="004E5A02" w14:paraId="54FF4E71" w14:textId="77777777" w:rsidTr="0015555C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31603" w14:textId="3FA51B93" w:rsidR="005C279F" w:rsidRDefault="00B8222E" w:rsidP="0015555C">
            <w:pPr>
              <w:jc w:val="center"/>
            </w:pPr>
            <w:r>
              <w:t>R2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E047B5" w14:textId="67C9E60D" w:rsidR="005C279F" w:rsidRDefault="00B8222E" w:rsidP="0015555C">
            <w:r>
              <w:t>Caracteres no validos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72BC3B2" w14:textId="7ADA0BA6" w:rsidR="005C279F" w:rsidRDefault="00B8222E" w:rsidP="0015555C">
            <w:pPr>
              <w:jc w:val="both"/>
            </w:pPr>
            <w:r>
              <w:t xml:space="preserve">“No se permiten caracteres especiales </w:t>
            </w:r>
            <w:r w:rsidR="008B75FF">
              <w:t>en la búsqueda</w:t>
            </w:r>
            <w:r>
              <w:t>”</w:t>
            </w:r>
          </w:p>
        </w:tc>
      </w:tr>
      <w:tr w:rsidR="005C279F" w:rsidRPr="004E5A02" w14:paraId="3284BE18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7B46253" w14:textId="77777777" w:rsidR="005C279F" w:rsidRDefault="005C279F" w:rsidP="00195BA3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2CD1A3" w14:textId="77777777" w:rsidR="005C279F" w:rsidRDefault="005C279F" w:rsidP="00195BA3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387318A2" w14:textId="77777777" w:rsidR="005C279F" w:rsidRDefault="005C279F" w:rsidP="00195BA3">
            <w:pPr>
              <w:jc w:val="both"/>
            </w:pPr>
          </w:p>
        </w:tc>
      </w:tr>
    </w:tbl>
    <w:p w14:paraId="2211A1B0" w14:textId="77777777" w:rsidR="00D475DA" w:rsidRDefault="00D475DA" w:rsidP="00077F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077FC4" w14:paraId="2D444596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1974B4AE" w14:textId="77777777" w:rsidR="00077FC4" w:rsidRDefault="00077FC4" w:rsidP="007929B6">
            <w:pPr>
              <w:pStyle w:val="Heading3"/>
            </w:pPr>
            <w:bookmarkStart w:id="22" w:name="_Toc414900856"/>
            <w:bookmarkStart w:id="23" w:name="_Toc190766606"/>
            <w:r w:rsidRPr="004E5A02">
              <w:t>Requerimientos especiales</w:t>
            </w:r>
            <w:bookmarkEnd w:id="22"/>
            <w:bookmarkEnd w:id="23"/>
          </w:p>
        </w:tc>
      </w:tr>
      <w:tr w:rsidR="00077FC4" w14:paraId="21EC7FD0" w14:textId="77777777" w:rsidTr="005F5112">
        <w:tc>
          <w:tcPr>
            <w:tcW w:w="5000" w:type="pct"/>
          </w:tcPr>
          <w:p w14:paraId="2F2E652F" w14:textId="6BBB895A" w:rsidR="00077FC4" w:rsidRDefault="00B8222E" w:rsidP="00B65E0D">
            <w:pPr>
              <w:jc w:val="both"/>
            </w:pPr>
            <w:r>
              <w:t xml:space="preserve">Las citas estarán organizadas por su especialidad medica </w:t>
            </w:r>
          </w:p>
        </w:tc>
      </w:tr>
      <w:tr w:rsidR="00077FC4" w14:paraId="7BB5FDDA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08F009D6" w14:textId="77777777" w:rsidR="00077FC4" w:rsidRDefault="00077FC4" w:rsidP="007929B6">
            <w:pPr>
              <w:pStyle w:val="Heading3"/>
            </w:pPr>
            <w:bookmarkStart w:id="24" w:name="_Toc414900857"/>
            <w:bookmarkStart w:id="25" w:name="_Toc190766607"/>
            <w:r w:rsidRPr="004E5A02">
              <w:t>Observaciones</w:t>
            </w:r>
            <w:bookmarkEnd w:id="24"/>
            <w:bookmarkEnd w:id="25"/>
          </w:p>
        </w:tc>
      </w:tr>
      <w:tr w:rsidR="0064342E" w14:paraId="01B3AAF6" w14:textId="77777777" w:rsidTr="00FA38CB">
        <w:trPr>
          <w:trHeight w:val="1506"/>
        </w:trPr>
        <w:tc>
          <w:tcPr>
            <w:tcW w:w="5000" w:type="pct"/>
            <w:vAlign w:val="center"/>
          </w:tcPr>
          <w:p w14:paraId="771748DF" w14:textId="77777777" w:rsidR="00C800F3" w:rsidRDefault="00C800F3" w:rsidP="00C800F3"/>
          <w:p w14:paraId="445F7394" w14:textId="77777777" w:rsidR="00C800F3" w:rsidRDefault="00C800F3" w:rsidP="00C800F3"/>
          <w:p w14:paraId="0FD88D5C" w14:textId="53537940" w:rsidR="00C800F3" w:rsidRPr="004E5A02" w:rsidRDefault="00C800F3" w:rsidP="00C800F3"/>
        </w:tc>
      </w:tr>
    </w:tbl>
    <w:p w14:paraId="64B25D1B" w14:textId="77777777" w:rsidR="005F5112" w:rsidRDefault="005F5112" w:rsidP="005F5112">
      <w:bookmarkStart w:id="26" w:name="_Toc41490085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5F5112" w14:paraId="17D7D27F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29AAC86D" w14:textId="1F2B0872" w:rsidR="005F5112" w:rsidRDefault="005F5112" w:rsidP="007929B6">
            <w:pPr>
              <w:pStyle w:val="Heading3"/>
            </w:pPr>
            <w:bookmarkStart w:id="27" w:name="_Toc190766608"/>
            <w:r>
              <w:lastRenderedPageBreak/>
              <w:t>Anexo</w:t>
            </w:r>
            <w:r w:rsidR="00E9069E">
              <w:t>s</w:t>
            </w:r>
            <w:bookmarkEnd w:id="27"/>
          </w:p>
        </w:tc>
      </w:tr>
      <w:tr w:rsidR="005F5112" w14:paraId="66C31707" w14:textId="77777777" w:rsidTr="0019041F">
        <w:tc>
          <w:tcPr>
            <w:tcW w:w="5000" w:type="pct"/>
            <w:vAlign w:val="center"/>
          </w:tcPr>
          <w:p w14:paraId="57C3ACF8" w14:textId="3FDA03BE" w:rsidR="00B305FB" w:rsidRDefault="00B305FB" w:rsidP="00E9069E">
            <w:pPr>
              <w:rPr>
                <w:noProof/>
              </w:rPr>
            </w:pPr>
          </w:p>
          <w:p w14:paraId="657B958F" w14:textId="13FFF9AB" w:rsidR="00E9069E" w:rsidRDefault="00E9069E" w:rsidP="00E9069E">
            <w:pPr>
              <w:keepNext/>
              <w:jc w:val="center"/>
            </w:pPr>
          </w:p>
          <w:p w14:paraId="2F3B408A" w14:textId="45D28EF5" w:rsidR="00E3194F" w:rsidRDefault="00DF6326" w:rsidP="00DF6326">
            <w:pPr>
              <w:rPr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b/>
                <w:bCs/>
                <w:color w:val="4F81BD" w:themeColor="accent1"/>
                <w:sz w:val="18"/>
                <w:szCs w:val="18"/>
              </w:rPr>
              <w:t>&lt;Diccionario de datos&gt;</w:t>
            </w:r>
          </w:p>
          <w:p w14:paraId="518FDA85" w14:textId="77777777" w:rsidR="00FA38CB" w:rsidRDefault="00FA38CB" w:rsidP="00FA38CB">
            <w:pPr>
              <w:keepNext/>
              <w:jc w:val="center"/>
            </w:pPr>
            <w:r>
              <w:t>Diccionario de datos preliminar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6"/>
              <w:gridCol w:w="1651"/>
              <w:gridCol w:w="1309"/>
              <w:gridCol w:w="1440"/>
              <w:gridCol w:w="1475"/>
              <w:gridCol w:w="1679"/>
            </w:tblGrid>
            <w:tr w:rsidR="00FA38CB" w14:paraId="745AC398" w14:textId="77777777" w:rsidTr="00FA38CB">
              <w:tc>
                <w:tcPr>
                  <w:tcW w:w="1616" w:type="dxa"/>
                </w:tcPr>
                <w:p w14:paraId="16BEEE65" w14:textId="77777777" w:rsidR="00FA38CB" w:rsidRDefault="00FA38CB" w:rsidP="00FA38CB">
                  <w:pPr>
                    <w:keepNext/>
                    <w:jc w:val="center"/>
                  </w:pPr>
                  <w:r>
                    <w:t>Nombre del campo</w:t>
                  </w:r>
                </w:p>
              </w:tc>
              <w:tc>
                <w:tcPr>
                  <w:tcW w:w="1651" w:type="dxa"/>
                </w:tcPr>
                <w:p w14:paraId="35CC5682" w14:textId="77777777" w:rsidR="00FA38CB" w:rsidRDefault="00FA38CB" w:rsidP="00FA38CB">
                  <w:pPr>
                    <w:keepNext/>
                    <w:jc w:val="center"/>
                  </w:pPr>
                  <w:r>
                    <w:t>Tipo</w:t>
                  </w:r>
                </w:p>
              </w:tc>
              <w:tc>
                <w:tcPr>
                  <w:tcW w:w="1309" w:type="dxa"/>
                </w:tcPr>
                <w:p w14:paraId="0D89D895" w14:textId="6493BE33" w:rsidR="00FA38CB" w:rsidRDefault="00FA38CB" w:rsidP="00FA38CB">
                  <w:pPr>
                    <w:keepNext/>
                    <w:jc w:val="center"/>
                  </w:pPr>
                  <w:r>
                    <w:t xml:space="preserve">Auto </w:t>
                  </w:r>
                  <w:proofErr w:type="spellStart"/>
                  <w:r>
                    <w:t>Increment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7B1F8D71" w14:textId="1ACB8A6B" w:rsidR="00FA38CB" w:rsidRDefault="00FA38CB" w:rsidP="00FA38CB">
                  <w:pPr>
                    <w:keepNext/>
                    <w:jc w:val="center"/>
                  </w:pPr>
                  <w:proofErr w:type="spellStart"/>
                  <w:r>
                    <w:t>Not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Null</w:t>
                  </w:r>
                  <w:proofErr w:type="spellEnd"/>
                </w:p>
              </w:tc>
              <w:tc>
                <w:tcPr>
                  <w:tcW w:w="1475" w:type="dxa"/>
                </w:tcPr>
                <w:p w14:paraId="04822E8D" w14:textId="77777777" w:rsidR="00FA38CB" w:rsidRDefault="00FA38CB" w:rsidP="00FA38CB">
                  <w:pPr>
                    <w:keepNext/>
                    <w:jc w:val="center"/>
                  </w:pPr>
                  <w:r>
                    <w:t>Único</w:t>
                  </w:r>
                </w:p>
              </w:tc>
              <w:tc>
                <w:tcPr>
                  <w:tcW w:w="1679" w:type="dxa"/>
                </w:tcPr>
                <w:p w14:paraId="11408C80" w14:textId="77777777" w:rsidR="00FA38CB" w:rsidRDefault="00FA38CB" w:rsidP="00FA38CB">
                  <w:pPr>
                    <w:keepNext/>
                    <w:jc w:val="center"/>
                  </w:pPr>
                  <w:r>
                    <w:t>Comentarios</w:t>
                  </w:r>
                </w:p>
              </w:tc>
            </w:tr>
            <w:tr w:rsidR="00FA38CB" w14:paraId="43A1D89D" w14:textId="77777777" w:rsidTr="00FA38CB">
              <w:tc>
                <w:tcPr>
                  <w:tcW w:w="1616" w:type="dxa"/>
                </w:tcPr>
                <w:p w14:paraId="590E87CB" w14:textId="5F6872E8" w:rsidR="00FA38CB" w:rsidRDefault="00FA38CB" w:rsidP="00FA38CB">
                  <w:pPr>
                    <w:keepNext/>
                    <w:jc w:val="center"/>
                  </w:pPr>
                  <w:proofErr w:type="spellStart"/>
                  <w:r>
                    <w:t>Id_usuario</w:t>
                  </w:r>
                  <w:proofErr w:type="spellEnd"/>
                </w:p>
              </w:tc>
              <w:tc>
                <w:tcPr>
                  <w:tcW w:w="1651" w:type="dxa"/>
                </w:tcPr>
                <w:p w14:paraId="1D7C4E0A" w14:textId="6C003E4F" w:rsidR="00FA38CB" w:rsidRDefault="00FA38CB" w:rsidP="00FA38CB">
                  <w:pPr>
                    <w:keepNext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309" w:type="dxa"/>
                </w:tcPr>
                <w:p w14:paraId="3674FC2C" w14:textId="49D0494E" w:rsidR="00FA38CB" w:rsidRDefault="00FA38CB" w:rsidP="00FA38CB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440" w:type="dxa"/>
                </w:tcPr>
                <w:p w14:paraId="44CAA090" w14:textId="7C4677F5" w:rsidR="00FA38CB" w:rsidRDefault="00FA38CB" w:rsidP="00FA38CB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475" w:type="dxa"/>
                </w:tcPr>
                <w:p w14:paraId="2C7E805E" w14:textId="422A0AB6" w:rsidR="00FA38CB" w:rsidRDefault="00FA38CB" w:rsidP="00FA38CB">
                  <w:pPr>
                    <w:keepNext/>
                    <w:jc w:val="center"/>
                  </w:pPr>
                  <w:r>
                    <w:t>T</w:t>
                  </w:r>
                  <w:r>
                    <w:t>rue</w:t>
                  </w:r>
                </w:p>
              </w:tc>
              <w:tc>
                <w:tcPr>
                  <w:tcW w:w="1679" w:type="dxa"/>
                </w:tcPr>
                <w:p w14:paraId="0C0F57A4" w14:textId="3A40C5AE" w:rsidR="00FA38CB" w:rsidRDefault="00FA38CB" w:rsidP="00FA38CB">
                  <w:pPr>
                    <w:keepNext/>
                    <w:jc w:val="center"/>
                  </w:pPr>
                  <w:r>
                    <w:t>Se recibe el id del usuario que hace la consulta</w:t>
                  </w:r>
                </w:p>
              </w:tc>
            </w:tr>
            <w:tr w:rsidR="00FA38CB" w14:paraId="535FC805" w14:textId="77777777" w:rsidTr="00FA38CB">
              <w:tc>
                <w:tcPr>
                  <w:tcW w:w="1616" w:type="dxa"/>
                </w:tcPr>
                <w:p w14:paraId="32FFD50E" w14:textId="6AF08660" w:rsidR="00FA38CB" w:rsidRDefault="00FA38CB" w:rsidP="00FA38CB">
                  <w:pPr>
                    <w:keepNext/>
                    <w:jc w:val="center"/>
                  </w:pPr>
                  <w:proofErr w:type="gramStart"/>
                  <w:r>
                    <w:t>Nombre  de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busqueda</w:t>
                  </w:r>
                  <w:proofErr w:type="spellEnd"/>
                </w:p>
              </w:tc>
              <w:tc>
                <w:tcPr>
                  <w:tcW w:w="1651" w:type="dxa"/>
                </w:tcPr>
                <w:p w14:paraId="1B9D41A5" w14:textId="77777777" w:rsidR="00FA38CB" w:rsidRDefault="00FA38CB" w:rsidP="00FA38CB">
                  <w:pPr>
                    <w:keepNext/>
                    <w:jc w:val="center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30)</w:t>
                  </w:r>
                </w:p>
              </w:tc>
              <w:tc>
                <w:tcPr>
                  <w:tcW w:w="1309" w:type="dxa"/>
                </w:tcPr>
                <w:p w14:paraId="7797DCF1" w14:textId="5DC6B34E" w:rsidR="00FA38CB" w:rsidRDefault="00FA38CB" w:rsidP="00FA38CB">
                  <w:pPr>
                    <w:keepNext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1440" w:type="dxa"/>
                </w:tcPr>
                <w:p w14:paraId="7AEC1C52" w14:textId="40FAFBBA" w:rsidR="00FA38CB" w:rsidRDefault="00FA38CB" w:rsidP="00FA38CB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475" w:type="dxa"/>
                </w:tcPr>
                <w:p w14:paraId="4F077DA2" w14:textId="77777777" w:rsidR="00FA38CB" w:rsidRDefault="00FA38CB" w:rsidP="00FA38CB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679" w:type="dxa"/>
                </w:tcPr>
                <w:p w14:paraId="6D6B95D4" w14:textId="592FA20C" w:rsidR="00FA38CB" w:rsidRDefault="00FA38CB" w:rsidP="00FA38CB">
                  <w:pPr>
                    <w:keepNext/>
                    <w:jc w:val="center"/>
                  </w:pPr>
                  <w:r>
                    <w:t>Se busca por el nombre de paciente o doctor</w:t>
                  </w:r>
                </w:p>
              </w:tc>
            </w:tr>
            <w:tr w:rsidR="00FA38CB" w14:paraId="20A433D7" w14:textId="77777777" w:rsidTr="00FA38CB">
              <w:tc>
                <w:tcPr>
                  <w:tcW w:w="1616" w:type="dxa"/>
                </w:tcPr>
                <w:p w14:paraId="332EFFDC" w14:textId="77777777" w:rsidR="00FA38CB" w:rsidRDefault="00FA38CB" w:rsidP="00FA38CB">
                  <w:pPr>
                    <w:keepNext/>
                    <w:jc w:val="center"/>
                  </w:pPr>
                  <w:r>
                    <w:t>rol</w:t>
                  </w:r>
                </w:p>
              </w:tc>
              <w:tc>
                <w:tcPr>
                  <w:tcW w:w="1651" w:type="dxa"/>
                </w:tcPr>
                <w:p w14:paraId="2D1A7703" w14:textId="77777777" w:rsidR="00FA38CB" w:rsidRDefault="00FA38CB" w:rsidP="00FA38CB">
                  <w:pPr>
                    <w:keepNext/>
                    <w:jc w:val="center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10)</w:t>
                  </w:r>
                </w:p>
              </w:tc>
              <w:tc>
                <w:tcPr>
                  <w:tcW w:w="1309" w:type="dxa"/>
                </w:tcPr>
                <w:p w14:paraId="73A0FDDA" w14:textId="77777777" w:rsidR="00FA38CB" w:rsidRDefault="00FA38CB" w:rsidP="00FA38CB">
                  <w:pPr>
                    <w:keepNext/>
                    <w:jc w:val="center"/>
                  </w:pPr>
                </w:p>
              </w:tc>
              <w:tc>
                <w:tcPr>
                  <w:tcW w:w="1440" w:type="dxa"/>
                </w:tcPr>
                <w:p w14:paraId="6B546AA1" w14:textId="5BA8BE7F" w:rsidR="00FA38CB" w:rsidRDefault="00FA38CB" w:rsidP="00FA38CB">
                  <w:pPr>
                    <w:keepNext/>
                    <w:jc w:val="center"/>
                  </w:pPr>
                  <w:r>
                    <w:t>True</w:t>
                  </w:r>
                </w:p>
              </w:tc>
              <w:tc>
                <w:tcPr>
                  <w:tcW w:w="1475" w:type="dxa"/>
                </w:tcPr>
                <w:p w14:paraId="208B99B4" w14:textId="77777777" w:rsidR="00FA38CB" w:rsidRDefault="00FA38CB" w:rsidP="00FA38CB">
                  <w:pPr>
                    <w:keepNext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1679" w:type="dxa"/>
                </w:tcPr>
                <w:p w14:paraId="26944192" w14:textId="77777777" w:rsidR="00FA38CB" w:rsidRDefault="00FA38CB" w:rsidP="00FA38CB">
                  <w:pPr>
                    <w:keepNext/>
                    <w:jc w:val="center"/>
                  </w:pPr>
                  <w:r>
                    <w:t>“USR”, “ADMIN”, “DCTR”</w:t>
                  </w:r>
                </w:p>
              </w:tc>
            </w:tr>
          </w:tbl>
          <w:p w14:paraId="05545850" w14:textId="77777777" w:rsidR="00DF6326" w:rsidRDefault="00DF6326" w:rsidP="00DF6326">
            <w:pPr>
              <w:rPr>
                <w:b/>
                <w:bCs/>
                <w:color w:val="4F81BD" w:themeColor="accent1"/>
                <w:sz w:val="18"/>
                <w:szCs w:val="18"/>
              </w:rPr>
            </w:pPr>
          </w:p>
          <w:p w14:paraId="0CD313DF" w14:textId="3860F6BF" w:rsidR="00DF6326" w:rsidRDefault="00DF6326" w:rsidP="00DF6326">
            <w:r>
              <w:rPr>
                <w:b/>
                <w:bCs/>
                <w:color w:val="4F81BD" w:themeColor="accent1"/>
                <w:sz w:val="18"/>
                <w:szCs w:val="18"/>
              </w:rPr>
              <w:t>&lt;Dummies o Wireframes&gt;</w:t>
            </w:r>
          </w:p>
          <w:p w14:paraId="032F98A5" w14:textId="77777777" w:rsidR="00E3194F" w:rsidRDefault="00E3194F" w:rsidP="0019041F">
            <w:pPr>
              <w:jc w:val="center"/>
            </w:pPr>
          </w:p>
          <w:p w14:paraId="11F1F73A" w14:textId="77777777" w:rsidR="00E3194F" w:rsidRDefault="00E3194F" w:rsidP="0019041F">
            <w:pPr>
              <w:jc w:val="center"/>
            </w:pPr>
          </w:p>
          <w:p w14:paraId="4DB2FDE5" w14:textId="2DF1024C" w:rsidR="00E3194F" w:rsidRDefault="00E3194F" w:rsidP="0019041F">
            <w:pPr>
              <w:jc w:val="center"/>
            </w:pPr>
          </w:p>
        </w:tc>
      </w:tr>
      <w:bookmarkEnd w:id="26"/>
    </w:tbl>
    <w:p w14:paraId="65574367" w14:textId="77777777" w:rsidR="004E5A02" w:rsidRPr="004E5A02" w:rsidRDefault="004E5A02" w:rsidP="004E5A02"/>
    <w:sectPr w:rsidR="004E5A02" w:rsidRPr="004E5A02" w:rsidSect="00F60BFF">
      <w:footerReference w:type="default" r:id="rId14"/>
      <w:pgSz w:w="12242" w:h="15842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92474" w14:textId="77777777" w:rsidR="001A1315" w:rsidRDefault="001A1315" w:rsidP="00DA7509">
      <w:pPr>
        <w:spacing w:after="0" w:line="240" w:lineRule="auto"/>
      </w:pPr>
      <w:r>
        <w:separator/>
      </w:r>
    </w:p>
  </w:endnote>
  <w:endnote w:type="continuationSeparator" w:id="0">
    <w:p w14:paraId="31977F16" w14:textId="77777777" w:rsidR="001A1315" w:rsidRDefault="001A1315" w:rsidP="00D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8C3A2" w14:textId="77777777" w:rsidR="00AA56CD" w:rsidRDefault="00EC7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56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0BD8" w14:textId="77777777" w:rsidR="00AA56CD" w:rsidRDefault="00AA56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E0B76" w14:textId="77777777" w:rsidR="00AA56CD" w:rsidRPr="00BA2AF8" w:rsidRDefault="00AA56CD" w:rsidP="00BA2A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75082"/>
      <w:docPartObj>
        <w:docPartGallery w:val="Page Numbers (Bottom of Page)"/>
        <w:docPartUnique/>
      </w:docPartObj>
    </w:sdtPr>
    <w:sdtContent>
      <w:p w14:paraId="7FEF5A6E" w14:textId="77777777" w:rsidR="00600877" w:rsidRDefault="0076182D" w:rsidP="00231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B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D36F1" w14:textId="77777777" w:rsidR="001A1315" w:rsidRDefault="001A1315" w:rsidP="00DA7509">
      <w:pPr>
        <w:spacing w:after="0" w:line="240" w:lineRule="auto"/>
      </w:pPr>
      <w:r>
        <w:separator/>
      </w:r>
    </w:p>
  </w:footnote>
  <w:footnote w:type="continuationSeparator" w:id="0">
    <w:p w14:paraId="1073D92A" w14:textId="77777777" w:rsidR="001A1315" w:rsidRDefault="001A1315" w:rsidP="00D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F0586" w14:textId="77777777" w:rsidR="00AA56CD" w:rsidRDefault="00AA56CD" w:rsidP="00450E03">
    <w:pPr>
      <w:pStyle w:val="Header"/>
      <w:jc w:val="center"/>
    </w:pPr>
    <w:r>
      <w:rPr>
        <w:noProof/>
        <w:lang w:eastAsia="es-MX"/>
      </w:rPr>
      <w:drawing>
        <wp:inline distT="0" distB="0" distL="0" distR="0" wp14:anchorId="496EB57B" wp14:editId="37350B79">
          <wp:extent cx="747833" cy="900000"/>
          <wp:effectExtent l="19050" t="0" r="0" b="0"/>
          <wp:docPr id="1" name="Imagen 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83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0E03">
      <w:tab/>
    </w:r>
    <w:r w:rsidR="00450E03">
      <w:tab/>
    </w:r>
    <w:r w:rsidR="00450E03">
      <w:rPr>
        <w:noProof/>
        <w:lang w:eastAsia="es-MX"/>
      </w:rPr>
      <w:drawing>
        <wp:inline distT="0" distB="0" distL="0" distR="0" wp14:anchorId="0905E7FE" wp14:editId="42A1B63E">
          <wp:extent cx="910163" cy="900000"/>
          <wp:effectExtent l="19050" t="0" r="4237" b="0"/>
          <wp:docPr id="2" name="Imagen 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6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DF86F" w14:textId="77777777" w:rsidR="00AA56CD" w:rsidRPr="008A224C" w:rsidRDefault="00AA56CD" w:rsidP="008A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AF214" w14:textId="77777777" w:rsidR="008E1A34" w:rsidRPr="008A224C" w:rsidRDefault="008E1A34" w:rsidP="008A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703"/>
    <w:multiLevelType w:val="hybridMultilevel"/>
    <w:tmpl w:val="2E9A2F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0F"/>
    <w:multiLevelType w:val="hybridMultilevel"/>
    <w:tmpl w:val="D7068B7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95B"/>
    <w:multiLevelType w:val="hybridMultilevel"/>
    <w:tmpl w:val="499EC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FFF"/>
    <w:multiLevelType w:val="hybridMultilevel"/>
    <w:tmpl w:val="AF54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CC6"/>
    <w:multiLevelType w:val="hybridMultilevel"/>
    <w:tmpl w:val="F3DC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836"/>
    <w:multiLevelType w:val="hybridMultilevel"/>
    <w:tmpl w:val="32E28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6549"/>
    <w:multiLevelType w:val="multilevel"/>
    <w:tmpl w:val="4BD23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D096E"/>
    <w:multiLevelType w:val="hybridMultilevel"/>
    <w:tmpl w:val="E488BA04"/>
    <w:lvl w:ilvl="0" w:tplc="080A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8" w15:restartNumberingAfterBreak="0">
    <w:nsid w:val="53680934"/>
    <w:multiLevelType w:val="hybridMultilevel"/>
    <w:tmpl w:val="482E7E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B0989"/>
    <w:multiLevelType w:val="hybridMultilevel"/>
    <w:tmpl w:val="17BA912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47D03"/>
    <w:multiLevelType w:val="hybridMultilevel"/>
    <w:tmpl w:val="A39C1C14"/>
    <w:lvl w:ilvl="0" w:tplc="66DA13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81CA0"/>
    <w:multiLevelType w:val="hybridMultilevel"/>
    <w:tmpl w:val="48545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31599"/>
    <w:multiLevelType w:val="hybridMultilevel"/>
    <w:tmpl w:val="2E282768"/>
    <w:lvl w:ilvl="0" w:tplc="080A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B5DD9"/>
    <w:multiLevelType w:val="hybridMultilevel"/>
    <w:tmpl w:val="60C4D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07712">
    <w:abstractNumId w:val="6"/>
  </w:num>
  <w:num w:numId="2" w16cid:durableId="1701663618">
    <w:abstractNumId w:val="7"/>
  </w:num>
  <w:num w:numId="3" w16cid:durableId="629438900">
    <w:abstractNumId w:val="2"/>
  </w:num>
  <w:num w:numId="4" w16cid:durableId="271401045">
    <w:abstractNumId w:val="8"/>
  </w:num>
  <w:num w:numId="5" w16cid:durableId="633370788">
    <w:abstractNumId w:val="4"/>
  </w:num>
  <w:num w:numId="6" w16cid:durableId="838422631">
    <w:abstractNumId w:val="3"/>
  </w:num>
  <w:num w:numId="7" w16cid:durableId="752431911">
    <w:abstractNumId w:val="13"/>
  </w:num>
  <w:num w:numId="8" w16cid:durableId="297223344">
    <w:abstractNumId w:val="1"/>
  </w:num>
  <w:num w:numId="9" w16cid:durableId="1082683693">
    <w:abstractNumId w:val="9"/>
  </w:num>
  <w:num w:numId="10" w16cid:durableId="341130074">
    <w:abstractNumId w:val="12"/>
  </w:num>
  <w:num w:numId="11" w16cid:durableId="417948434">
    <w:abstractNumId w:val="11"/>
  </w:num>
  <w:num w:numId="12" w16cid:durableId="865607123">
    <w:abstractNumId w:val="5"/>
  </w:num>
  <w:num w:numId="13" w16cid:durableId="945042087">
    <w:abstractNumId w:val="0"/>
  </w:num>
  <w:num w:numId="14" w16cid:durableId="13942366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3B"/>
    <w:rsid w:val="0000099E"/>
    <w:rsid w:val="0001287D"/>
    <w:rsid w:val="00026F1C"/>
    <w:rsid w:val="000478E8"/>
    <w:rsid w:val="00064759"/>
    <w:rsid w:val="00065FDB"/>
    <w:rsid w:val="000731FE"/>
    <w:rsid w:val="00077FC4"/>
    <w:rsid w:val="00081897"/>
    <w:rsid w:val="00091004"/>
    <w:rsid w:val="000A3182"/>
    <w:rsid w:val="000A3B27"/>
    <w:rsid w:val="000A3BC2"/>
    <w:rsid w:val="000B28EE"/>
    <w:rsid w:val="000B77D6"/>
    <w:rsid w:val="000C1147"/>
    <w:rsid w:val="00107B5E"/>
    <w:rsid w:val="0011181D"/>
    <w:rsid w:val="00113B09"/>
    <w:rsid w:val="00123BB9"/>
    <w:rsid w:val="0012556B"/>
    <w:rsid w:val="0014159A"/>
    <w:rsid w:val="00154849"/>
    <w:rsid w:val="00164E86"/>
    <w:rsid w:val="00174DFA"/>
    <w:rsid w:val="0019041F"/>
    <w:rsid w:val="00195BA3"/>
    <w:rsid w:val="001A1315"/>
    <w:rsid w:val="001A359C"/>
    <w:rsid w:val="001A45F7"/>
    <w:rsid w:val="001B06D3"/>
    <w:rsid w:val="001C1F48"/>
    <w:rsid w:val="001C2205"/>
    <w:rsid w:val="001C2FC6"/>
    <w:rsid w:val="001C5F88"/>
    <w:rsid w:val="001D6D4C"/>
    <w:rsid w:val="00200CEF"/>
    <w:rsid w:val="0021065E"/>
    <w:rsid w:val="0021373A"/>
    <w:rsid w:val="00231A37"/>
    <w:rsid w:val="00237631"/>
    <w:rsid w:val="00265C6D"/>
    <w:rsid w:val="00270013"/>
    <w:rsid w:val="00273D94"/>
    <w:rsid w:val="002A4A9F"/>
    <w:rsid w:val="002C0BE5"/>
    <w:rsid w:val="002E1479"/>
    <w:rsid w:val="002E280A"/>
    <w:rsid w:val="002E44A0"/>
    <w:rsid w:val="002E6E2D"/>
    <w:rsid w:val="003156DB"/>
    <w:rsid w:val="00326D84"/>
    <w:rsid w:val="00330347"/>
    <w:rsid w:val="0034016E"/>
    <w:rsid w:val="003407E2"/>
    <w:rsid w:val="0034442B"/>
    <w:rsid w:val="0035507B"/>
    <w:rsid w:val="00355E8C"/>
    <w:rsid w:val="00360681"/>
    <w:rsid w:val="00371E78"/>
    <w:rsid w:val="00372CC3"/>
    <w:rsid w:val="00372F1B"/>
    <w:rsid w:val="00393DDB"/>
    <w:rsid w:val="003B32F9"/>
    <w:rsid w:val="003D5481"/>
    <w:rsid w:val="003E004A"/>
    <w:rsid w:val="003F4C11"/>
    <w:rsid w:val="004043EC"/>
    <w:rsid w:val="00411EC9"/>
    <w:rsid w:val="004147CC"/>
    <w:rsid w:val="00445A0E"/>
    <w:rsid w:val="0045018D"/>
    <w:rsid w:val="00450E03"/>
    <w:rsid w:val="00454BFB"/>
    <w:rsid w:val="00454D53"/>
    <w:rsid w:val="004643E9"/>
    <w:rsid w:val="00464658"/>
    <w:rsid w:val="004921F4"/>
    <w:rsid w:val="004946FD"/>
    <w:rsid w:val="004A4811"/>
    <w:rsid w:val="004A523F"/>
    <w:rsid w:val="004A6F00"/>
    <w:rsid w:val="004A7FB7"/>
    <w:rsid w:val="004B14F0"/>
    <w:rsid w:val="004B4FB7"/>
    <w:rsid w:val="004C4F6E"/>
    <w:rsid w:val="004D4CA8"/>
    <w:rsid w:val="004E5A02"/>
    <w:rsid w:val="004F010D"/>
    <w:rsid w:val="00530C04"/>
    <w:rsid w:val="00531997"/>
    <w:rsid w:val="00531AC6"/>
    <w:rsid w:val="00541309"/>
    <w:rsid w:val="005578C7"/>
    <w:rsid w:val="00560E29"/>
    <w:rsid w:val="005724B3"/>
    <w:rsid w:val="005A6581"/>
    <w:rsid w:val="005B246E"/>
    <w:rsid w:val="005B5E7B"/>
    <w:rsid w:val="005C279F"/>
    <w:rsid w:val="005D25B5"/>
    <w:rsid w:val="005D6FE6"/>
    <w:rsid w:val="005F5112"/>
    <w:rsid w:val="005F52DC"/>
    <w:rsid w:val="005F6BB6"/>
    <w:rsid w:val="00600877"/>
    <w:rsid w:val="0060254A"/>
    <w:rsid w:val="00616823"/>
    <w:rsid w:val="0062004D"/>
    <w:rsid w:val="006234B9"/>
    <w:rsid w:val="00631F53"/>
    <w:rsid w:val="00642436"/>
    <w:rsid w:val="0064342E"/>
    <w:rsid w:val="00645A6F"/>
    <w:rsid w:val="00650F11"/>
    <w:rsid w:val="006542ED"/>
    <w:rsid w:val="00657D0A"/>
    <w:rsid w:val="00670526"/>
    <w:rsid w:val="00672BC4"/>
    <w:rsid w:val="00691E1B"/>
    <w:rsid w:val="00697F69"/>
    <w:rsid w:val="006A1E76"/>
    <w:rsid w:val="006A70D9"/>
    <w:rsid w:val="006B39FB"/>
    <w:rsid w:val="006C089E"/>
    <w:rsid w:val="006D043C"/>
    <w:rsid w:val="006F47AB"/>
    <w:rsid w:val="006F566F"/>
    <w:rsid w:val="00702E73"/>
    <w:rsid w:val="00735E07"/>
    <w:rsid w:val="00746D96"/>
    <w:rsid w:val="0075393B"/>
    <w:rsid w:val="0076182D"/>
    <w:rsid w:val="007770BE"/>
    <w:rsid w:val="00777506"/>
    <w:rsid w:val="007929B6"/>
    <w:rsid w:val="0079404A"/>
    <w:rsid w:val="00794CDB"/>
    <w:rsid w:val="0079711A"/>
    <w:rsid w:val="007A16E6"/>
    <w:rsid w:val="007A37B4"/>
    <w:rsid w:val="007A6AD2"/>
    <w:rsid w:val="007B45BB"/>
    <w:rsid w:val="007C5775"/>
    <w:rsid w:val="007C7CF5"/>
    <w:rsid w:val="007D0AA8"/>
    <w:rsid w:val="007F6AE3"/>
    <w:rsid w:val="00802BF8"/>
    <w:rsid w:val="008074E0"/>
    <w:rsid w:val="0081024A"/>
    <w:rsid w:val="00820A36"/>
    <w:rsid w:val="00842C4D"/>
    <w:rsid w:val="00852255"/>
    <w:rsid w:val="00866A72"/>
    <w:rsid w:val="00866DE9"/>
    <w:rsid w:val="0087031B"/>
    <w:rsid w:val="00870CBF"/>
    <w:rsid w:val="00875940"/>
    <w:rsid w:val="00877122"/>
    <w:rsid w:val="00877868"/>
    <w:rsid w:val="0088180C"/>
    <w:rsid w:val="00887679"/>
    <w:rsid w:val="008A224C"/>
    <w:rsid w:val="008B2211"/>
    <w:rsid w:val="008B25BB"/>
    <w:rsid w:val="008B3A40"/>
    <w:rsid w:val="008B75FF"/>
    <w:rsid w:val="008C2E12"/>
    <w:rsid w:val="008E1A34"/>
    <w:rsid w:val="008E24F2"/>
    <w:rsid w:val="008E3371"/>
    <w:rsid w:val="00900D77"/>
    <w:rsid w:val="00900F11"/>
    <w:rsid w:val="00903498"/>
    <w:rsid w:val="00907619"/>
    <w:rsid w:val="00910D46"/>
    <w:rsid w:val="00921703"/>
    <w:rsid w:val="009230CC"/>
    <w:rsid w:val="009308E9"/>
    <w:rsid w:val="00952F60"/>
    <w:rsid w:val="00954CCD"/>
    <w:rsid w:val="009816DD"/>
    <w:rsid w:val="00984F6A"/>
    <w:rsid w:val="00990139"/>
    <w:rsid w:val="009A52C9"/>
    <w:rsid w:val="009C0F7B"/>
    <w:rsid w:val="009E26A0"/>
    <w:rsid w:val="009E7179"/>
    <w:rsid w:val="009E7233"/>
    <w:rsid w:val="009E7CE7"/>
    <w:rsid w:val="00A034F2"/>
    <w:rsid w:val="00A04941"/>
    <w:rsid w:val="00A12870"/>
    <w:rsid w:val="00A35E8E"/>
    <w:rsid w:val="00A36F04"/>
    <w:rsid w:val="00A455D0"/>
    <w:rsid w:val="00A52130"/>
    <w:rsid w:val="00A615E4"/>
    <w:rsid w:val="00A6560D"/>
    <w:rsid w:val="00A66D8F"/>
    <w:rsid w:val="00A75ED2"/>
    <w:rsid w:val="00A80832"/>
    <w:rsid w:val="00AA56CD"/>
    <w:rsid w:val="00AA7628"/>
    <w:rsid w:val="00AC38D7"/>
    <w:rsid w:val="00B305FB"/>
    <w:rsid w:val="00B31ECB"/>
    <w:rsid w:val="00B35328"/>
    <w:rsid w:val="00B3551D"/>
    <w:rsid w:val="00B361C3"/>
    <w:rsid w:val="00B36908"/>
    <w:rsid w:val="00B40123"/>
    <w:rsid w:val="00B433CF"/>
    <w:rsid w:val="00B60917"/>
    <w:rsid w:val="00B61535"/>
    <w:rsid w:val="00B65E0D"/>
    <w:rsid w:val="00B8222E"/>
    <w:rsid w:val="00B9768A"/>
    <w:rsid w:val="00BA2AF8"/>
    <w:rsid w:val="00BA5DEC"/>
    <w:rsid w:val="00BD4A21"/>
    <w:rsid w:val="00BD7155"/>
    <w:rsid w:val="00BD7418"/>
    <w:rsid w:val="00BD77FD"/>
    <w:rsid w:val="00C01C40"/>
    <w:rsid w:val="00C12D28"/>
    <w:rsid w:val="00C1659E"/>
    <w:rsid w:val="00C16CC3"/>
    <w:rsid w:val="00C26E0B"/>
    <w:rsid w:val="00C33DF7"/>
    <w:rsid w:val="00C50A03"/>
    <w:rsid w:val="00C55981"/>
    <w:rsid w:val="00C66275"/>
    <w:rsid w:val="00C7486F"/>
    <w:rsid w:val="00C75463"/>
    <w:rsid w:val="00C800F3"/>
    <w:rsid w:val="00C8236A"/>
    <w:rsid w:val="00CA1203"/>
    <w:rsid w:val="00CA39D1"/>
    <w:rsid w:val="00CC00C1"/>
    <w:rsid w:val="00CC25D9"/>
    <w:rsid w:val="00CC6B81"/>
    <w:rsid w:val="00CE732E"/>
    <w:rsid w:val="00CF5B1F"/>
    <w:rsid w:val="00D4363E"/>
    <w:rsid w:val="00D475DA"/>
    <w:rsid w:val="00D519B3"/>
    <w:rsid w:val="00D54E59"/>
    <w:rsid w:val="00D57814"/>
    <w:rsid w:val="00D650FF"/>
    <w:rsid w:val="00D84E6E"/>
    <w:rsid w:val="00D97CFC"/>
    <w:rsid w:val="00DA5212"/>
    <w:rsid w:val="00DA7509"/>
    <w:rsid w:val="00DB141B"/>
    <w:rsid w:val="00DB3738"/>
    <w:rsid w:val="00DB69D1"/>
    <w:rsid w:val="00DC348E"/>
    <w:rsid w:val="00DC739F"/>
    <w:rsid w:val="00DE2106"/>
    <w:rsid w:val="00DE4D83"/>
    <w:rsid w:val="00DF6326"/>
    <w:rsid w:val="00E265A3"/>
    <w:rsid w:val="00E3194F"/>
    <w:rsid w:val="00E73476"/>
    <w:rsid w:val="00E9069E"/>
    <w:rsid w:val="00EA7A26"/>
    <w:rsid w:val="00EB7C49"/>
    <w:rsid w:val="00EC73B6"/>
    <w:rsid w:val="00ED61F0"/>
    <w:rsid w:val="00EE28DE"/>
    <w:rsid w:val="00EF0605"/>
    <w:rsid w:val="00EF3D49"/>
    <w:rsid w:val="00EF4B2A"/>
    <w:rsid w:val="00F07C48"/>
    <w:rsid w:val="00F13C05"/>
    <w:rsid w:val="00F14C91"/>
    <w:rsid w:val="00F17B3D"/>
    <w:rsid w:val="00F26406"/>
    <w:rsid w:val="00F536D1"/>
    <w:rsid w:val="00F60BFF"/>
    <w:rsid w:val="00F61583"/>
    <w:rsid w:val="00F64351"/>
    <w:rsid w:val="00F74893"/>
    <w:rsid w:val="00F82CE1"/>
    <w:rsid w:val="00F94A2F"/>
    <w:rsid w:val="00FA23F1"/>
    <w:rsid w:val="00FA2653"/>
    <w:rsid w:val="00FA38CB"/>
    <w:rsid w:val="00FC02BF"/>
    <w:rsid w:val="00FC163B"/>
    <w:rsid w:val="00FD6749"/>
    <w:rsid w:val="00FE22EF"/>
    <w:rsid w:val="00FE3111"/>
    <w:rsid w:val="00FF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EE87F8"/>
  <w15:docId w15:val="{C0736172-5078-4C96-9E50-B66A0E94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FF"/>
  </w:style>
  <w:style w:type="paragraph" w:styleId="Heading1">
    <w:name w:val="heading 1"/>
    <w:basedOn w:val="Normal"/>
    <w:next w:val="Normal"/>
    <w:link w:val="Heading1Char"/>
    <w:uiPriority w:val="9"/>
    <w:qFormat/>
    <w:rsid w:val="00877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aliases w:val=" Car"/>
    <w:basedOn w:val="Normal"/>
    <w:next w:val="Normal"/>
    <w:link w:val="Heading6Char"/>
    <w:qFormat/>
    <w:rsid w:val="006D043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9"/>
  </w:style>
  <w:style w:type="paragraph" w:styleId="Footer">
    <w:name w:val="footer"/>
    <w:basedOn w:val="Normal"/>
    <w:link w:val="Foot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9"/>
  </w:style>
  <w:style w:type="paragraph" w:styleId="Title">
    <w:name w:val="Title"/>
    <w:basedOn w:val="Normal"/>
    <w:next w:val="Normal"/>
    <w:link w:val="TitleChar"/>
    <w:qFormat/>
    <w:rsid w:val="00DA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rsid w:val="00DA7509"/>
  </w:style>
  <w:style w:type="paragraph" w:styleId="BalloonText">
    <w:name w:val="Balloon Text"/>
    <w:basedOn w:val="Normal"/>
    <w:link w:val="BalloonTextChar"/>
    <w:uiPriority w:val="99"/>
    <w:semiHidden/>
    <w:unhideWhenUsed/>
    <w:rsid w:val="00DA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9"/>
    <w:rPr>
      <w:rFonts w:ascii="Tahoma" w:hAnsi="Tahoma" w:cs="Tahoma"/>
      <w:sz w:val="16"/>
      <w:szCs w:val="16"/>
    </w:rPr>
  </w:style>
  <w:style w:type="character" w:customStyle="1" w:styleId="CarCar">
    <w:name w:val="Car Car"/>
    <w:rsid w:val="0021373A"/>
    <w:rPr>
      <w:b/>
      <w:bCs/>
      <w:sz w:val="22"/>
      <w:szCs w:val="22"/>
      <w:lang w:val="es-ES" w:eastAsia="es-ES" w:bidi="ar-SA"/>
    </w:rPr>
  </w:style>
  <w:style w:type="character" w:customStyle="1" w:styleId="Heading6Char">
    <w:name w:val="Heading 6 Char"/>
    <w:aliases w:val=" Car Char"/>
    <w:basedOn w:val="DefaultParagraphFont"/>
    <w:link w:val="Heading6"/>
    <w:rsid w:val="006D043C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ListParagraph">
    <w:name w:val="List Paragraph"/>
    <w:basedOn w:val="Normal"/>
    <w:uiPriority w:val="34"/>
    <w:qFormat/>
    <w:rsid w:val="004B4FB7"/>
    <w:pPr>
      <w:ind w:left="720"/>
      <w:contextualSpacing/>
    </w:pPr>
  </w:style>
  <w:style w:type="paragraph" w:customStyle="1" w:styleId="Tabletext">
    <w:name w:val="Tabletext"/>
    <w:basedOn w:val="Normal"/>
    <w:rsid w:val="00E734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D6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6542E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77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1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A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AF8"/>
    <w:pPr>
      <w:spacing w:after="0"/>
    </w:pPr>
  </w:style>
  <w:style w:type="character" w:styleId="BookTitle">
    <w:name w:val="Book Title"/>
    <w:basedOn w:val="DefaultParagraphFont"/>
    <w:uiPriority w:val="33"/>
    <w:qFormat/>
    <w:rsid w:val="00BA2AF8"/>
    <w:rPr>
      <w:b/>
      <w:bCs/>
      <w:smallCaps/>
      <w:spacing w:val="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068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75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5724B3"/>
    <w:pPr>
      <w:spacing w:after="100"/>
      <w:ind w:left="660"/>
    </w:pPr>
  </w:style>
  <w:style w:type="table" w:styleId="GridTable2-Accent1">
    <w:name w:val="Grid Table 2 Accent 1"/>
    <w:basedOn w:val="Table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ntro%20Tecnol&#243;gico\Casos%20de%20uso%20PREP\1.%20Logi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B8192-38C8-46C7-AA44-2482994D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Login.dotx</Template>
  <TotalTime>74</TotalTime>
  <Pages>6</Pages>
  <Words>428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GUTIERREZ ALANIS</dc:creator>
  <cp:lastModifiedBy>Hugo Ortiz</cp:lastModifiedBy>
  <cp:revision>4</cp:revision>
  <cp:lastPrinted>2018-02-28T17:02:00Z</cp:lastPrinted>
  <dcterms:created xsi:type="dcterms:W3CDTF">2025-02-18T16:21:00Z</dcterms:created>
  <dcterms:modified xsi:type="dcterms:W3CDTF">2025-02-24T05:41:00Z</dcterms:modified>
</cp:coreProperties>
</file>